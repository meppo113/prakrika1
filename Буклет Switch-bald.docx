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900"/>
        <w:gridCol w:w="3870"/>
        <w:gridCol w:w="360"/>
        <w:gridCol w:w="990"/>
        <w:gridCol w:w="3690"/>
        <w:gridCol w:w="450"/>
        <w:gridCol w:w="4590"/>
        <w:gridCol w:w="260"/>
      </w:tblGrid>
      <w:tr w:rsidR="00342F1C" w:rsidRPr="00980FFE" w14:paraId="338B6CD9" w14:textId="77777777" w:rsidTr="00342F1C">
        <w:trPr>
          <w:trHeight w:val="576"/>
        </w:trPr>
        <w:tc>
          <w:tcPr>
            <w:tcW w:w="4770" w:type="dxa"/>
            <w:gridSpan w:val="2"/>
            <w:vMerge w:val="restart"/>
          </w:tcPr>
          <w:p w14:paraId="4B978ECA" w14:textId="6EF9B3CD" w:rsidR="00342F1C" w:rsidRPr="00980FFE" w:rsidRDefault="00FE33E9" w:rsidP="008F330F"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70528" behindDoc="0" locked="0" layoutInCell="1" allowOverlap="1" wp14:anchorId="7C73B4E2" wp14:editId="082EDAC5">
                      <wp:simplePos x="0" y="0"/>
                      <wp:positionH relativeFrom="column">
                        <wp:posOffset>-1393340</wp:posOffset>
                      </wp:positionH>
                      <wp:positionV relativeFrom="paragraph">
                        <wp:posOffset>470145</wp:posOffset>
                      </wp:positionV>
                      <wp:extent cx="360" cy="360"/>
                      <wp:effectExtent l="38100" t="38100" r="57150" b="57150"/>
                      <wp:wrapNone/>
                      <wp:docPr id="170" name="Рукописный ввод 17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1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type w14:anchorId="46256810" id="_x0000_t75" coordsize="21600,21600" o:spt="75" o:preferrelative="t" path="m@4@5l@4@11@9@11@9@5xe" filled="f" stroked="f">
                      <v:stroke joinstyle="miter"/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  <v:path o:extrusionok="f" gradientshapeok="t" o:connecttype="rect"/>
                      <o:lock v:ext="edit" aspectratio="t"/>
                    </v:shapetype>
                    <v:shape id="Рукописный ввод 170" o:spid="_x0000_s1026" type="#_x0000_t75" style="position:absolute;margin-left:-110.4pt;margin-top:36.3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">
                      <v:imagedata r:id="rId12" o:title=""/>
                    </v:shape>
                  </w:pict>
                </mc:Fallback>
              </mc:AlternateContent>
            </w:r>
          </w:p>
        </w:tc>
        <w:tc>
          <w:tcPr>
            <w:tcW w:w="360" w:type="dxa"/>
            <w:vMerge w:val="restart"/>
          </w:tcPr>
          <w:p w14:paraId="104DA6B0" w14:textId="77777777" w:rsidR="00342F1C" w:rsidRPr="00980FFE" w:rsidRDefault="00342F1C" w:rsidP="008F330F"/>
        </w:tc>
        <w:tc>
          <w:tcPr>
            <w:tcW w:w="4680" w:type="dxa"/>
            <w:gridSpan w:val="2"/>
            <w:vAlign w:val="center"/>
          </w:tcPr>
          <w:p w14:paraId="0E007679" w14:textId="77777777" w:rsidR="00342F1C" w:rsidRPr="00980FFE" w:rsidRDefault="00342F1C" w:rsidP="008F330F">
            <w:pPr>
              <w:pStyle w:val="ae"/>
            </w:pPr>
          </w:p>
        </w:tc>
        <w:tc>
          <w:tcPr>
            <w:tcW w:w="450" w:type="dxa"/>
            <w:vMerge w:val="restart"/>
          </w:tcPr>
          <w:p w14:paraId="42CDACD7" w14:textId="77777777" w:rsidR="00342F1C" w:rsidRPr="00980FFE" w:rsidRDefault="00342F1C" w:rsidP="008F330F"/>
        </w:tc>
        <w:tc>
          <w:tcPr>
            <w:tcW w:w="4590" w:type="dxa"/>
            <w:vMerge w:val="restart"/>
            <w:vAlign w:val="center"/>
          </w:tcPr>
          <w:p w14:paraId="496BFBA6" w14:textId="33E62381" w:rsidR="00EC2FE0" w:rsidRPr="00EC2FE0" w:rsidRDefault="00FE33E9" w:rsidP="00EC2FE0">
            <w:pPr>
              <w:pStyle w:val="a8"/>
              <w:jc w:val="right"/>
              <w:rPr>
                <w:lang w:val="en-US"/>
              </w:rPr>
            </w:pPr>
            <w:r>
              <w:rPr>
                <w:noProof/>
                <w:lang w:val="en-US"/>
              </w:rPr>
              <mc:AlternateContent>
                <mc:Choice Requires="wpi">
                  <w:drawing>
                    <wp:anchor distT="0" distB="0" distL="114300" distR="114300" simplePos="0" relativeHeight="251667456" behindDoc="0" locked="0" layoutInCell="1" allowOverlap="1" wp14:anchorId="654864F6" wp14:editId="23E893B3">
                      <wp:simplePos x="0" y="0"/>
                      <wp:positionH relativeFrom="column">
                        <wp:posOffset>1063625</wp:posOffset>
                      </wp:positionH>
                      <wp:positionV relativeFrom="paragraph">
                        <wp:posOffset>553720</wp:posOffset>
                      </wp:positionV>
                      <wp:extent cx="360" cy="360"/>
                      <wp:effectExtent l="38100" t="38100" r="57150" b="57150"/>
                      <wp:wrapNone/>
                      <wp:docPr id="158" name="Рукописный ввод 158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3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9D2DC5C" id="Рукописный ввод 158" o:spid="_x0000_s1026" type="#_x0000_t75" style="position:absolute;margin-left:83.05pt;margin-top:42.9pt;width:1.45pt;height:1.4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lang w:val="en-US"/>
              </w:rPr>
              <mc:AlternateContent>
                <mc:Choice Requires="wpi">
                  <w:drawing>
                    <wp:anchor distT="0" distB="0" distL="114300" distR="114300" simplePos="0" relativeHeight="251668480" behindDoc="0" locked="0" layoutInCell="1" allowOverlap="1" wp14:anchorId="1AE94360" wp14:editId="2C76F6F2">
                      <wp:simplePos x="0" y="0"/>
                      <wp:positionH relativeFrom="column">
                        <wp:posOffset>1330960</wp:posOffset>
                      </wp:positionH>
                      <wp:positionV relativeFrom="paragraph">
                        <wp:posOffset>677545</wp:posOffset>
                      </wp:positionV>
                      <wp:extent cx="28300" cy="9885"/>
                      <wp:effectExtent l="38100" t="57150" r="48260" b="47625"/>
                      <wp:wrapNone/>
                      <wp:docPr id="159" name="Рукописный ввод 159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4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28300" cy="9885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481F17AE" id="Рукописный ввод 159" o:spid="_x0000_s1026" type="#_x0000_t75" style="position:absolute;margin-left:104.1pt;margin-top:52.65pt;width:3.65pt;height:2.2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">
                      <v:imagedata r:id="rId15" o:title=""/>
                    </v:shape>
                  </w:pict>
                </mc:Fallback>
              </mc:AlternateContent>
            </w:r>
            <w:r>
              <w:rPr>
                <w:noProof/>
                <w:lang w:val="en-US"/>
              </w:rPr>
              <mc:AlternateContent>
                <mc:Choice Requires="wpi">
                  <w:drawing>
                    <wp:anchor distT="0" distB="0" distL="114300" distR="114300" simplePos="0" relativeHeight="251660288" behindDoc="0" locked="0" layoutInCell="1" allowOverlap="1" wp14:anchorId="3D592F3B" wp14:editId="364D9C74">
                      <wp:simplePos x="0" y="0"/>
                      <wp:positionH relativeFrom="column">
                        <wp:posOffset>1387840</wp:posOffset>
                      </wp:positionH>
                      <wp:positionV relativeFrom="paragraph">
                        <wp:posOffset>782760</wp:posOffset>
                      </wp:positionV>
                      <wp:extent cx="360" cy="360"/>
                      <wp:effectExtent l="38100" t="38100" r="57150" b="57150"/>
                      <wp:wrapNone/>
                      <wp:docPr id="127" name="Рукописный ввод 12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6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62A6A97E" id="Рукописный ввод 127" o:spid="_x0000_s1026" type="#_x0000_t75" style="position:absolute;margin-left:108.6pt;margin-top:60.95pt;width:1.45pt;height:1.4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  <w:lang w:val="en-US"/>
              </w:rPr>
              <mc:AlternateContent>
                <mc:Choice Requires="wpi">
                  <w:drawing>
                    <wp:anchor distT="0" distB="0" distL="114300" distR="114300" simplePos="0" relativeHeight="251659264" behindDoc="0" locked="0" layoutInCell="1" allowOverlap="1" wp14:anchorId="0F40A643" wp14:editId="0F8F3D23">
                      <wp:simplePos x="0" y="0"/>
                      <wp:positionH relativeFrom="column">
                        <wp:posOffset>1644880</wp:posOffset>
                      </wp:positionH>
                      <wp:positionV relativeFrom="paragraph">
                        <wp:posOffset>735240</wp:posOffset>
                      </wp:positionV>
                      <wp:extent cx="360" cy="360"/>
                      <wp:effectExtent l="38100" t="38100" r="57150" b="57150"/>
                      <wp:wrapNone/>
                      <wp:docPr id="126" name="Рукописный ввод 126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7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E55FA52" id="Рукописный ввод 126" o:spid="_x0000_s1026" type="#_x0000_t75" style="position:absolute;margin-left:128.8pt;margin-top:57.2pt;width:1.45pt;height:1.4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">
                      <v:imagedata r:id="rId12" o:title=""/>
                    </v:shape>
                  </w:pict>
                </mc:Fallback>
              </mc:AlternateContent>
            </w:r>
            <w:r w:rsidR="00EC2FE0">
              <w:rPr>
                <w:noProof/>
                <w:lang w:val="en-US"/>
              </w:rPr>
              <w:drawing>
                <wp:inline distT="0" distB="0" distL="0" distR="0" wp14:anchorId="6B901973" wp14:editId="2218AEA1">
                  <wp:extent cx="2851456" cy="2266950"/>
                  <wp:effectExtent l="0" t="0" r="6350" b="0"/>
                  <wp:docPr id="109" name="Рисунок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" name="Рисунок 109"/>
                          <pic:cNvPicPr/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711" cy="23084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260" w:type="dxa"/>
            <w:vMerge w:val="restart"/>
            <w:vAlign w:val="center"/>
          </w:tcPr>
          <w:p w14:paraId="5C6490D3" w14:textId="77777777" w:rsidR="00342F1C" w:rsidRDefault="00342F1C" w:rsidP="00342F1C">
            <w:pPr>
              <w:pStyle w:val="ae"/>
            </w:pPr>
          </w:p>
          <w:p w14:paraId="4D90E656" w14:textId="77777777" w:rsidR="00EC2FE0" w:rsidRDefault="00EC2FE0" w:rsidP="00342F1C">
            <w:pPr>
              <w:pStyle w:val="ae"/>
            </w:pPr>
          </w:p>
          <w:p w14:paraId="431DD2DE" w14:textId="77777777" w:rsidR="00EC2FE0" w:rsidRDefault="00EC2FE0" w:rsidP="00342F1C">
            <w:pPr>
              <w:pStyle w:val="ae"/>
            </w:pPr>
          </w:p>
          <w:p w14:paraId="3538F292" w14:textId="77777777" w:rsidR="00EC2FE0" w:rsidRDefault="00EC2FE0" w:rsidP="00342F1C">
            <w:pPr>
              <w:pStyle w:val="ae"/>
            </w:pPr>
          </w:p>
          <w:p w14:paraId="7DCB7FCF" w14:textId="77777777" w:rsidR="00EC2FE0" w:rsidRDefault="00EC2FE0" w:rsidP="00342F1C">
            <w:pPr>
              <w:pStyle w:val="ae"/>
            </w:pPr>
          </w:p>
          <w:p w14:paraId="42DDE622" w14:textId="77777777" w:rsidR="00EC2FE0" w:rsidRDefault="00EC2FE0" w:rsidP="00342F1C">
            <w:pPr>
              <w:pStyle w:val="ae"/>
            </w:pPr>
          </w:p>
          <w:p w14:paraId="08E2D117" w14:textId="77777777" w:rsidR="00EC2FE0" w:rsidRDefault="00EC2FE0" w:rsidP="00342F1C">
            <w:pPr>
              <w:pStyle w:val="ae"/>
            </w:pPr>
          </w:p>
          <w:p w14:paraId="32BD491F" w14:textId="77777777" w:rsidR="00EC2FE0" w:rsidRDefault="00EC2FE0" w:rsidP="00342F1C">
            <w:pPr>
              <w:pStyle w:val="ae"/>
            </w:pPr>
          </w:p>
          <w:p w14:paraId="141A0A05" w14:textId="77777777" w:rsidR="00EC2FE0" w:rsidRDefault="00EC2FE0" w:rsidP="00342F1C">
            <w:pPr>
              <w:pStyle w:val="ae"/>
            </w:pPr>
          </w:p>
          <w:p w14:paraId="68A81FE8" w14:textId="77777777" w:rsidR="00EC2FE0" w:rsidRDefault="00EC2FE0" w:rsidP="00342F1C">
            <w:pPr>
              <w:pStyle w:val="ae"/>
            </w:pPr>
          </w:p>
          <w:p w14:paraId="7DE25850" w14:textId="0B746263" w:rsidR="00EC2FE0" w:rsidRDefault="00FE33E9" w:rsidP="00342F1C">
            <w:pPr>
              <w:pStyle w:val="ae"/>
            </w:pP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9504" behindDoc="0" locked="0" layoutInCell="1" allowOverlap="1" wp14:anchorId="0AEF20BF" wp14:editId="14D46BAC">
                      <wp:simplePos x="0" y="0"/>
                      <wp:positionH relativeFrom="column">
                        <wp:posOffset>1702390</wp:posOffset>
                      </wp:positionH>
                      <wp:positionV relativeFrom="paragraph">
                        <wp:posOffset>513370</wp:posOffset>
                      </wp:positionV>
                      <wp:extent cx="360" cy="360"/>
                      <wp:effectExtent l="38100" t="38100" r="57150" b="57150"/>
                      <wp:wrapNone/>
                      <wp:docPr id="160" name="Рукописный ввод 160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19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36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77B22E8F" id="Рукописный ввод 160" o:spid="_x0000_s1026" type="#_x0000_t75" style="position:absolute;margin-left:133.35pt;margin-top:39.7pt;width:1.45pt;height:1.4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">
                      <v:imagedata r:id="rId12" o:title=""/>
                    </v:shape>
                  </w:pict>
                </mc:Fallback>
              </mc:AlternateContent>
            </w:r>
            <w:r>
              <w:rPr>
                <w:noProof/>
              </w:rPr>
              <mc:AlternateContent>
                <mc:Choice Requires="wpi">
                  <w:drawing>
                    <wp:anchor distT="0" distB="0" distL="114300" distR="114300" simplePos="0" relativeHeight="251666432" behindDoc="0" locked="0" layoutInCell="1" allowOverlap="1" wp14:anchorId="31BDD7CF" wp14:editId="7B97758C">
                      <wp:simplePos x="0" y="0"/>
                      <wp:positionH relativeFrom="column">
                        <wp:posOffset>1683310</wp:posOffset>
                      </wp:positionH>
                      <wp:positionV relativeFrom="paragraph">
                        <wp:posOffset>513370</wp:posOffset>
                      </wp:positionV>
                      <wp:extent cx="10080" cy="360"/>
                      <wp:effectExtent l="57150" t="38100" r="47625" b="57150"/>
                      <wp:wrapNone/>
                      <wp:docPr id="157" name="Рукописный ввод 157"/>
                      <wp:cNvGraphicFramePr/>
                      <a:graphic xmlns:a="http://schemas.openxmlformats.org/drawingml/2006/main">
                        <a:graphicData uri="http://schemas.microsoft.com/office/word/2010/wordprocessingInk">
                          <w14:contentPart bwMode="auto" r:id="rId20">
                            <w14:nvContentPartPr>
                              <w14:cNvContentPartPr/>
                            </w14:nvContentPartPr>
                            <w14:xfrm>
                              <a:off x="0" y="0"/>
                              <a:ext cx="10080" cy="360"/>
                            </w14:xfrm>
                          </w14:contentPart>
                        </a:graphicData>
                      </a:graphic>
                    </wp:anchor>
                  </w:drawing>
                </mc:Choice>
                <mc:Fallback>
                  <w:pict>
                    <v:shape w14:anchorId="58F5A3E5" id="Рукописный ввод 157" o:spid="_x0000_s1026" type="#_x0000_t75" style="position:absolute;margin-left:131.85pt;margin-top:39.7pt;width:2.25pt;height:1.45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">
                      <v:imagedata r:id="rId21" o:title=""/>
                    </v:shape>
                  </w:pict>
                </mc:Fallback>
              </mc:AlternateContent>
            </w:r>
          </w:p>
          <w:p w14:paraId="3F5746D5" w14:textId="77777777" w:rsidR="00EC2FE0" w:rsidRDefault="00EC2FE0" w:rsidP="00342F1C">
            <w:pPr>
              <w:pStyle w:val="ae"/>
            </w:pPr>
          </w:p>
          <w:p w14:paraId="01F3523B" w14:textId="77777777" w:rsidR="00EC2FE0" w:rsidRDefault="00EC2FE0" w:rsidP="00342F1C">
            <w:pPr>
              <w:pStyle w:val="ae"/>
            </w:pPr>
          </w:p>
          <w:p w14:paraId="7BCF9A70" w14:textId="77777777" w:rsidR="00EC2FE0" w:rsidRDefault="00EC2FE0" w:rsidP="00342F1C">
            <w:pPr>
              <w:pStyle w:val="ae"/>
            </w:pPr>
          </w:p>
          <w:p w14:paraId="4EA1E2ED" w14:textId="639CBD0F" w:rsidR="00EC2FE0" w:rsidRPr="00980FFE" w:rsidRDefault="00EC2FE0" w:rsidP="00342F1C">
            <w:pPr>
              <w:pStyle w:val="ae"/>
            </w:pPr>
          </w:p>
        </w:tc>
      </w:tr>
      <w:tr w:rsidR="00342F1C" w:rsidRPr="00980FFE" w14:paraId="71E8556E" w14:textId="77777777" w:rsidTr="00342F1C">
        <w:trPr>
          <w:trHeight w:val="2790"/>
        </w:trPr>
        <w:tc>
          <w:tcPr>
            <w:tcW w:w="4770" w:type="dxa"/>
            <w:gridSpan w:val="2"/>
            <w:vMerge/>
          </w:tcPr>
          <w:p w14:paraId="06DB9701" w14:textId="77777777" w:rsidR="00342F1C" w:rsidRPr="00980FFE" w:rsidRDefault="00342F1C" w:rsidP="008F330F"/>
        </w:tc>
        <w:tc>
          <w:tcPr>
            <w:tcW w:w="360" w:type="dxa"/>
            <w:vMerge/>
          </w:tcPr>
          <w:p w14:paraId="313CB07F" w14:textId="77777777" w:rsidR="00342F1C" w:rsidRPr="00980FFE" w:rsidRDefault="00342F1C" w:rsidP="008F330F"/>
        </w:tc>
        <w:tc>
          <w:tcPr>
            <w:tcW w:w="4680" w:type="dxa"/>
            <w:gridSpan w:val="2"/>
            <w:vAlign w:val="bottom"/>
          </w:tcPr>
          <w:p w14:paraId="1B8F900B" w14:textId="7EFA8261" w:rsidR="00342F1C" w:rsidRPr="007558F9" w:rsidRDefault="007558F9" w:rsidP="007558F9">
            <w:pPr>
              <w:pStyle w:val="21"/>
            </w:pPr>
            <w:r>
              <w:t xml:space="preserve">ПОЗВОЛЬ </w:t>
            </w:r>
            <w:r>
              <w:rPr>
                <w:lang w:val="en-US"/>
              </w:rPr>
              <w:t>SWITCH</w:t>
            </w:r>
            <w:r w:rsidRPr="007558F9">
              <w:t>-</w:t>
            </w:r>
            <w:r>
              <w:rPr>
                <w:lang w:val="en-US"/>
              </w:rPr>
              <w:t>BALD</w:t>
            </w:r>
            <w:r w:rsidRPr="007558F9">
              <w:t xml:space="preserve"> </w:t>
            </w:r>
            <w:r>
              <w:t>ВЫБРАТЬ КОМУТАТОР ЗА ТЕБЯ</w:t>
            </w:r>
          </w:p>
        </w:tc>
        <w:tc>
          <w:tcPr>
            <w:tcW w:w="450" w:type="dxa"/>
            <w:vMerge/>
          </w:tcPr>
          <w:p w14:paraId="6D95B635" w14:textId="77777777" w:rsidR="00342F1C" w:rsidRPr="00980FFE" w:rsidRDefault="00342F1C" w:rsidP="008F330F"/>
        </w:tc>
        <w:tc>
          <w:tcPr>
            <w:tcW w:w="4590" w:type="dxa"/>
            <w:vMerge/>
          </w:tcPr>
          <w:p w14:paraId="237C02A5" w14:textId="77777777" w:rsidR="00342F1C" w:rsidRPr="00980FFE" w:rsidRDefault="00342F1C" w:rsidP="008F330F"/>
        </w:tc>
        <w:tc>
          <w:tcPr>
            <w:tcW w:w="260" w:type="dxa"/>
            <w:vMerge/>
          </w:tcPr>
          <w:p w14:paraId="677E434A" w14:textId="77777777" w:rsidR="00342F1C" w:rsidRPr="00980FFE" w:rsidRDefault="00342F1C" w:rsidP="008F330F"/>
        </w:tc>
      </w:tr>
      <w:tr w:rsidR="00342F1C" w:rsidRPr="00980FFE" w14:paraId="11D83FD7" w14:textId="77777777" w:rsidTr="00F152F2">
        <w:trPr>
          <w:trHeight w:val="144"/>
        </w:trPr>
        <w:tc>
          <w:tcPr>
            <w:tcW w:w="4770" w:type="dxa"/>
            <w:gridSpan w:val="2"/>
            <w:vMerge/>
          </w:tcPr>
          <w:p w14:paraId="79225E36" w14:textId="77777777" w:rsidR="00342F1C" w:rsidRPr="00980FFE" w:rsidRDefault="00342F1C" w:rsidP="008F330F"/>
        </w:tc>
        <w:tc>
          <w:tcPr>
            <w:tcW w:w="360" w:type="dxa"/>
            <w:vMerge/>
          </w:tcPr>
          <w:p w14:paraId="36852432" w14:textId="77777777" w:rsidR="00342F1C" w:rsidRPr="00980FFE" w:rsidRDefault="00342F1C" w:rsidP="008F330F"/>
        </w:tc>
        <w:tc>
          <w:tcPr>
            <w:tcW w:w="990" w:type="dxa"/>
            <w:shd w:val="clear" w:color="auto" w:fill="FFFFFF" w:themeFill="background1"/>
            <w:vAlign w:val="center"/>
          </w:tcPr>
          <w:p w14:paraId="2CCA5F44" w14:textId="77777777" w:rsidR="00342F1C" w:rsidRPr="00980FFE" w:rsidRDefault="00342F1C" w:rsidP="008F330F">
            <w:pPr>
              <w:pStyle w:val="ae"/>
              <w:rPr>
                <w:sz w:val="16"/>
              </w:rPr>
            </w:pPr>
          </w:p>
        </w:tc>
        <w:tc>
          <w:tcPr>
            <w:tcW w:w="3690" w:type="dxa"/>
            <w:vAlign w:val="center"/>
          </w:tcPr>
          <w:p w14:paraId="6AB58A05" w14:textId="77777777" w:rsidR="00342F1C" w:rsidRPr="00980FFE" w:rsidRDefault="00342F1C" w:rsidP="008F330F">
            <w:pPr>
              <w:pStyle w:val="ae"/>
              <w:rPr>
                <w:sz w:val="16"/>
              </w:rPr>
            </w:pPr>
          </w:p>
        </w:tc>
        <w:tc>
          <w:tcPr>
            <w:tcW w:w="450" w:type="dxa"/>
            <w:vMerge/>
          </w:tcPr>
          <w:p w14:paraId="517CC53F" w14:textId="77777777" w:rsidR="00342F1C" w:rsidRPr="00980FFE" w:rsidRDefault="00342F1C" w:rsidP="008F330F"/>
        </w:tc>
        <w:tc>
          <w:tcPr>
            <w:tcW w:w="4590" w:type="dxa"/>
            <w:vMerge/>
          </w:tcPr>
          <w:p w14:paraId="3AA7DD26" w14:textId="77777777" w:rsidR="00342F1C" w:rsidRPr="00980FFE" w:rsidRDefault="00342F1C" w:rsidP="008F330F"/>
        </w:tc>
        <w:tc>
          <w:tcPr>
            <w:tcW w:w="260" w:type="dxa"/>
            <w:vMerge/>
          </w:tcPr>
          <w:p w14:paraId="54DBDDC9" w14:textId="77777777" w:rsidR="00342F1C" w:rsidRPr="00980FFE" w:rsidRDefault="00342F1C" w:rsidP="008F330F"/>
        </w:tc>
      </w:tr>
      <w:tr w:rsidR="00342F1C" w:rsidRPr="00980FFE" w14:paraId="4C593B87" w14:textId="77777777" w:rsidTr="00342F1C">
        <w:trPr>
          <w:trHeight w:val="946"/>
        </w:trPr>
        <w:tc>
          <w:tcPr>
            <w:tcW w:w="4770" w:type="dxa"/>
            <w:gridSpan w:val="2"/>
            <w:vMerge/>
          </w:tcPr>
          <w:p w14:paraId="3015CA16" w14:textId="77777777" w:rsidR="00342F1C" w:rsidRPr="00980FFE" w:rsidRDefault="00342F1C" w:rsidP="008F330F"/>
        </w:tc>
        <w:tc>
          <w:tcPr>
            <w:tcW w:w="360" w:type="dxa"/>
            <w:vMerge/>
          </w:tcPr>
          <w:p w14:paraId="4EF6838F" w14:textId="77777777" w:rsidR="00342F1C" w:rsidRPr="00980FFE" w:rsidRDefault="00342F1C" w:rsidP="008F330F"/>
        </w:tc>
        <w:tc>
          <w:tcPr>
            <w:tcW w:w="4680" w:type="dxa"/>
            <w:gridSpan w:val="2"/>
            <w:vAlign w:val="center"/>
          </w:tcPr>
          <w:p w14:paraId="6221EF6C" w14:textId="77777777" w:rsidR="00342F1C" w:rsidRPr="00980FFE" w:rsidRDefault="00342F1C" w:rsidP="008F330F">
            <w:pPr>
              <w:pStyle w:val="ae"/>
            </w:pPr>
          </w:p>
        </w:tc>
        <w:tc>
          <w:tcPr>
            <w:tcW w:w="450" w:type="dxa"/>
            <w:vMerge/>
          </w:tcPr>
          <w:p w14:paraId="4AEAE058" w14:textId="77777777" w:rsidR="00342F1C" w:rsidRPr="00980FFE" w:rsidRDefault="00342F1C" w:rsidP="008F330F"/>
        </w:tc>
        <w:tc>
          <w:tcPr>
            <w:tcW w:w="4590" w:type="dxa"/>
            <w:vMerge/>
          </w:tcPr>
          <w:p w14:paraId="2FAD6F34" w14:textId="77777777" w:rsidR="00342F1C" w:rsidRPr="00980FFE" w:rsidRDefault="00342F1C" w:rsidP="008F330F"/>
        </w:tc>
        <w:tc>
          <w:tcPr>
            <w:tcW w:w="260" w:type="dxa"/>
            <w:vMerge/>
          </w:tcPr>
          <w:p w14:paraId="2B8FF290" w14:textId="77777777" w:rsidR="00342F1C" w:rsidRPr="00980FFE" w:rsidRDefault="00342F1C" w:rsidP="008F330F"/>
        </w:tc>
      </w:tr>
      <w:tr w:rsidR="002C2B6A" w:rsidRPr="00980FFE" w14:paraId="62912293" w14:textId="77777777" w:rsidTr="0087054B">
        <w:trPr>
          <w:trHeight w:val="2340"/>
        </w:trPr>
        <w:tc>
          <w:tcPr>
            <w:tcW w:w="4770" w:type="dxa"/>
            <w:gridSpan w:val="2"/>
            <w:vAlign w:val="center"/>
          </w:tcPr>
          <w:p w14:paraId="164D933F" w14:textId="14B11ECA" w:rsidR="002C2B6A" w:rsidRPr="001A4CC8" w:rsidRDefault="001A4CC8" w:rsidP="0087054B">
            <w:pPr>
              <w:pStyle w:val="10"/>
              <w:ind w:right="963"/>
            </w:pPr>
            <w:r>
              <w:rPr>
                <w:lang w:val="en-US"/>
              </w:rPr>
              <w:t>switch</w:t>
            </w:r>
            <w:r w:rsidRPr="001A4CC8">
              <w:t>-</w:t>
            </w:r>
            <w:r>
              <w:rPr>
                <w:lang w:val="en-US"/>
              </w:rPr>
              <w:t>bald</w:t>
            </w:r>
            <w:r>
              <w:t xml:space="preserve"> предлагает вам следующие услуги:</w:t>
            </w:r>
          </w:p>
        </w:tc>
        <w:tc>
          <w:tcPr>
            <w:tcW w:w="360" w:type="dxa"/>
          </w:tcPr>
          <w:p w14:paraId="39168C43" w14:textId="77777777" w:rsidR="002C2B6A" w:rsidRPr="00980FFE" w:rsidRDefault="002C2B6A" w:rsidP="002C2634"/>
        </w:tc>
        <w:tc>
          <w:tcPr>
            <w:tcW w:w="4680" w:type="dxa"/>
            <w:gridSpan w:val="2"/>
          </w:tcPr>
          <w:p w14:paraId="310FBEE8" w14:textId="5DD24A3A" w:rsidR="002C2B6A" w:rsidRPr="00980FFE" w:rsidRDefault="007558F9" w:rsidP="002C2B6A">
            <w:pPr>
              <w:pStyle w:val="aff0"/>
            </w:pPr>
            <w:r>
              <w:rPr>
                <w:lang w:val="en-US"/>
              </w:rPr>
              <w:t>Switch</w:t>
            </w:r>
            <w:r w:rsidRPr="007558F9">
              <w:t>-</w:t>
            </w:r>
            <w:r>
              <w:rPr>
                <w:lang w:val="en-US"/>
              </w:rPr>
              <w:t>bald</w:t>
            </w:r>
          </w:p>
          <w:p w14:paraId="441B9895" w14:textId="7E4BB0AC" w:rsidR="002C2B6A" w:rsidRPr="00980FFE" w:rsidRDefault="00E447BF" w:rsidP="0087054B">
            <w:pPr>
              <w:pStyle w:val="afd"/>
            </w:pPr>
            <w:proofErr w:type="spellStart"/>
            <w:r>
              <w:rPr>
                <w:lang w:val="en-US"/>
              </w:rPr>
              <w:t>p</w:t>
            </w:r>
            <w:r w:rsidR="007558F9">
              <w:rPr>
                <w:lang w:val="en-US"/>
              </w:rPr>
              <w:t>andrey</w:t>
            </w:r>
            <w:proofErr w:type="spellEnd"/>
            <w:r w:rsidR="007558F9" w:rsidRPr="007558F9">
              <w:t>214@</w:t>
            </w:r>
            <w:proofErr w:type="spellStart"/>
            <w:r w:rsidR="007558F9">
              <w:rPr>
                <w:lang w:val="en-US"/>
              </w:rPr>
              <w:t>gmail</w:t>
            </w:r>
            <w:proofErr w:type="spellEnd"/>
            <w:r w:rsidR="007558F9" w:rsidRPr="007558F9">
              <w:t>.</w:t>
            </w:r>
            <w:r w:rsidR="007558F9">
              <w:rPr>
                <w:lang w:val="en-US"/>
              </w:rPr>
              <w:t>com</w:t>
            </w:r>
          </w:p>
          <w:p w14:paraId="71B95ED9" w14:textId="735185BB" w:rsidR="002C2B6A" w:rsidRPr="00980FFE" w:rsidRDefault="00E447BF" w:rsidP="0087054B">
            <w:pPr>
              <w:pStyle w:val="afd"/>
            </w:pPr>
            <w:r>
              <w:t xml:space="preserve">Омск, Омская область, </w:t>
            </w:r>
            <w:r w:rsidRPr="00E447BF">
              <w:t>644001</w:t>
            </w:r>
          </w:p>
          <w:p w14:paraId="6F78990D" w14:textId="095873C8" w:rsidR="002C2B6A" w:rsidRPr="00980FFE" w:rsidRDefault="00E447BF" w:rsidP="0087054B">
            <w:pPr>
              <w:pStyle w:val="afd"/>
            </w:pPr>
            <w:r>
              <w:t>+79620304907</w:t>
            </w:r>
          </w:p>
          <w:p w14:paraId="0094690F" w14:textId="3333312B" w:rsidR="002C2B6A" w:rsidRPr="00E447BF" w:rsidRDefault="00E447BF" w:rsidP="0087054B">
            <w:pPr>
              <w:pStyle w:val="afd"/>
            </w:pPr>
            <w:r>
              <w:rPr>
                <w:lang w:val="en-US"/>
              </w:rPr>
              <w:t>http</w:t>
            </w:r>
            <w:r w:rsidRPr="00E447BF">
              <w:t>://</w:t>
            </w:r>
            <w:r>
              <w:rPr>
                <w:lang w:val="en-US"/>
              </w:rPr>
              <w:t>www</w:t>
            </w:r>
            <w:r w:rsidRPr="00C95879">
              <w:t>.</w:t>
            </w:r>
            <w:proofErr w:type="spellStart"/>
            <w:r>
              <w:rPr>
                <w:lang w:val="en-US"/>
              </w:rPr>
              <w:t>switchbald</w:t>
            </w:r>
            <w:proofErr w:type="spellEnd"/>
          </w:p>
          <w:p w14:paraId="588F1620" w14:textId="2C20A2C3" w:rsidR="002C2B6A" w:rsidRPr="00980FFE" w:rsidRDefault="00C95879" w:rsidP="0087054B">
            <w:pPr>
              <w:pStyle w:val="afd"/>
            </w:pPr>
            <w:proofErr w:type="spellStart"/>
            <w:r>
              <w:rPr>
                <w:lang w:val="en-US"/>
              </w:rPr>
              <w:t>pandrey</w:t>
            </w:r>
            <w:proofErr w:type="spellEnd"/>
            <w:r w:rsidRPr="00C95879">
              <w:t>214@</w:t>
            </w:r>
            <w:r>
              <w:rPr>
                <w:lang w:val="en-US"/>
              </w:rPr>
              <w:t>gmail.com</w:t>
            </w:r>
          </w:p>
        </w:tc>
        <w:tc>
          <w:tcPr>
            <w:tcW w:w="450" w:type="dxa"/>
          </w:tcPr>
          <w:p w14:paraId="0450B3E1" w14:textId="77777777" w:rsidR="002C2B6A" w:rsidRPr="00980FFE" w:rsidRDefault="002C2B6A" w:rsidP="002C2634"/>
        </w:tc>
        <w:tc>
          <w:tcPr>
            <w:tcW w:w="4850" w:type="dxa"/>
            <w:gridSpan w:val="2"/>
            <w:vMerge w:val="restart"/>
          </w:tcPr>
          <w:p w14:paraId="12C5162E" w14:textId="77777777" w:rsidR="002C2B6A" w:rsidRDefault="002C2B6A" w:rsidP="002C2634"/>
          <w:p w14:paraId="185EE009" w14:textId="77777777" w:rsidR="00343BBE" w:rsidRPr="00343BBE" w:rsidRDefault="00343BBE" w:rsidP="00343BBE"/>
          <w:p w14:paraId="55CC6BD2" w14:textId="77777777" w:rsidR="00343BBE" w:rsidRPr="00343BBE" w:rsidRDefault="00343BBE" w:rsidP="00343BBE"/>
          <w:p w14:paraId="2E071771" w14:textId="77777777" w:rsidR="00343BBE" w:rsidRPr="00343BBE" w:rsidRDefault="00343BBE" w:rsidP="00343BBE"/>
          <w:p w14:paraId="697910C8" w14:textId="77777777" w:rsidR="00343BBE" w:rsidRPr="00343BBE" w:rsidRDefault="00343BBE" w:rsidP="00343BBE"/>
          <w:p w14:paraId="79EDA34F" w14:textId="77777777" w:rsidR="00343BBE" w:rsidRPr="00343BBE" w:rsidRDefault="00343BBE" w:rsidP="00343BBE"/>
          <w:p w14:paraId="6B331C1E" w14:textId="77777777" w:rsidR="00343BBE" w:rsidRPr="00343BBE" w:rsidRDefault="00343BBE" w:rsidP="00343BBE"/>
          <w:p w14:paraId="4F86AAA5" w14:textId="77777777" w:rsidR="00343BBE" w:rsidRPr="00343BBE" w:rsidRDefault="00343BBE" w:rsidP="00343BBE"/>
          <w:p w14:paraId="3D0ED4C5" w14:textId="77777777" w:rsidR="00343BBE" w:rsidRPr="00343BBE" w:rsidRDefault="00343BBE" w:rsidP="00343BBE"/>
          <w:p w14:paraId="51CC2993" w14:textId="77777777" w:rsidR="00343BBE" w:rsidRPr="00343BBE" w:rsidRDefault="00343BBE" w:rsidP="00343BBE"/>
          <w:p w14:paraId="30067B32" w14:textId="77777777" w:rsidR="00343BBE" w:rsidRPr="00343BBE" w:rsidRDefault="00343BBE" w:rsidP="00343BBE"/>
          <w:p w14:paraId="36AEE255" w14:textId="77777777" w:rsidR="00343BBE" w:rsidRPr="00343BBE" w:rsidRDefault="00343BBE" w:rsidP="00343BBE"/>
          <w:p w14:paraId="69CA558C" w14:textId="77777777" w:rsidR="00343BBE" w:rsidRPr="00343BBE" w:rsidRDefault="00343BBE" w:rsidP="00343BBE"/>
          <w:p w14:paraId="5C6CAD50" w14:textId="77777777" w:rsidR="00343BBE" w:rsidRPr="00343BBE" w:rsidRDefault="00343BBE" w:rsidP="00343BBE"/>
          <w:p w14:paraId="03E63882" w14:textId="77777777" w:rsidR="00343BBE" w:rsidRDefault="00343BBE" w:rsidP="00343BBE"/>
          <w:p w14:paraId="27116D0C" w14:textId="5041B5BF" w:rsidR="00343BBE" w:rsidRPr="00343BBE" w:rsidRDefault="00343BBE" w:rsidP="00343BBE">
            <w:pPr>
              <w:jc w:val="center"/>
            </w:pPr>
          </w:p>
        </w:tc>
      </w:tr>
      <w:tr w:rsidR="002C2B6A" w:rsidRPr="00980FFE" w14:paraId="0C1AC835" w14:textId="77777777" w:rsidTr="0087054B">
        <w:trPr>
          <w:trHeight w:val="189"/>
        </w:trPr>
        <w:tc>
          <w:tcPr>
            <w:tcW w:w="900" w:type="dxa"/>
            <w:shd w:val="clear" w:color="auto" w:fill="454C02" w:themeFill="accent2"/>
          </w:tcPr>
          <w:p w14:paraId="74E84A99" w14:textId="77777777" w:rsidR="002C2B6A" w:rsidRPr="00980FFE" w:rsidRDefault="002C2B6A" w:rsidP="0087054B">
            <w:pPr>
              <w:pStyle w:val="ae"/>
              <w:rPr>
                <w:noProof/>
                <w:sz w:val="16"/>
              </w:rPr>
            </w:pPr>
          </w:p>
        </w:tc>
        <w:tc>
          <w:tcPr>
            <w:tcW w:w="3870" w:type="dxa"/>
          </w:tcPr>
          <w:p w14:paraId="0E82D0B0" w14:textId="77777777" w:rsidR="002C2B6A" w:rsidRPr="00980FFE" w:rsidRDefault="002C2B6A" w:rsidP="0087054B">
            <w:pPr>
              <w:pStyle w:val="ae"/>
              <w:rPr>
                <w:noProof/>
                <w:sz w:val="16"/>
              </w:rPr>
            </w:pPr>
          </w:p>
        </w:tc>
        <w:tc>
          <w:tcPr>
            <w:tcW w:w="360" w:type="dxa"/>
          </w:tcPr>
          <w:p w14:paraId="4B8CA237" w14:textId="77777777" w:rsidR="002C2B6A" w:rsidRPr="00980FFE" w:rsidRDefault="002C2B6A" w:rsidP="0087054B">
            <w:pPr>
              <w:pStyle w:val="ae"/>
              <w:rPr>
                <w:sz w:val="16"/>
              </w:rPr>
            </w:pPr>
          </w:p>
        </w:tc>
        <w:tc>
          <w:tcPr>
            <w:tcW w:w="4680" w:type="dxa"/>
            <w:gridSpan w:val="2"/>
            <w:vAlign w:val="center"/>
          </w:tcPr>
          <w:p w14:paraId="6D37ED3F" w14:textId="77777777" w:rsidR="002C2B6A" w:rsidRPr="00980FFE" w:rsidRDefault="002C2B6A" w:rsidP="0087054B">
            <w:pPr>
              <w:pStyle w:val="ae"/>
              <w:rPr>
                <w:sz w:val="16"/>
              </w:rPr>
            </w:pPr>
          </w:p>
        </w:tc>
        <w:tc>
          <w:tcPr>
            <w:tcW w:w="450" w:type="dxa"/>
          </w:tcPr>
          <w:p w14:paraId="15957EDA" w14:textId="77777777" w:rsidR="002C2B6A" w:rsidRPr="00980FFE" w:rsidRDefault="002C2B6A" w:rsidP="0087054B">
            <w:pPr>
              <w:pStyle w:val="ae"/>
              <w:rPr>
                <w:sz w:val="16"/>
              </w:rPr>
            </w:pPr>
          </w:p>
        </w:tc>
        <w:tc>
          <w:tcPr>
            <w:tcW w:w="4850" w:type="dxa"/>
            <w:gridSpan w:val="2"/>
            <w:vMerge/>
          </w:tcPr>
          <w:p w14:paraId="23303981" w14:textId="77777777" w:rsidR="002C2B6A" w:rsidRPr="00980FFE" w:rsidRDefault="002C2B6A" w:rsidP="0087054B">
            <w:pPr>
              <w:pStyle w:val="ae"/>
              <w:rPr>
                <w:sz w:val="16"/>
              </w:rPr>
            </w:pPr>
          </w:p>
        </w:tc>
      </w:tr>
      <w:tr w:rsidR="00EE7EDE" w:rsidRPr="00980FFE" w14:paraId="1A8DE24C" w14:textId="77777777" w:rsidTr="0087054B">
        <w:trPr>
          <w:trHeight w:val="1009"/>
        </w:trPr>
        <w:sdt>
          <w:sdtPr>
            <w:id w:val="1965920055"/>
            <w:placeholder>
              <w:docPart w:val="4891F2735F6D4E1E8BF1116BF8EEE948"/>
            </w:placeholder>
            <w:temporary/>
            <w:showingPlcHdr/>
            <w15:appearance w15:val="hidden"/>
          </w:sdtPr>
          <w:sdtEndPr/>
          <w:sdtContent>
            <w:tc>
              <w:tcPr>
                <w:tcW w:w="900" w:type="dxa"/>
                <w:vAlign w:val="center"/>
              </w:tcPr>
              <w:p w14:paraId="7A7F5186" w14:textId="77777777" w:rsidR="00EE7EDE" w:rsidRPr="00980FFE" w:rsidRDefault="00EE7EDE" w:rsidP="00EE7EDE">
                <w:pPr>
                  <w:pStyle w:val="15"/>
                </w:pPr>
                <w:r w:rsidRPr="00980FFE">
                  <w:rPr>
                    <w:lang w:bidi="ru-RU"/>
                  </w:rPr>
                  <w:t>01</w:t>
                </w:r>
              </w:p>
            </w:tc>
          </w:sdtContent>
        </w:sdt>
        <w:tc>
          <w:tcPr>
            <w:tcW w:w="3870" w:type="dxa"/>
            <w:vAlign w:val="center"/>
          </w:tcPr>
          <w:p w14:paraId="01676B55" w14:textId="12DFCA4E" w:rsidR="00EE7EDE" w:rsidRPr="00980FFE" w:rsidRDefault="001A4CC8" w:rsidP="00EE7EDE">
            <w:pPr>
              <w:pStyle w:val="ae"/>
              <w:rPr>
                <w:noProof/>
              </w:rPr>
            </w:pPr>
            <w:r>
              <w:rPr>
                <w:noProof/>
              </w:rPr>
              <w:t>Подбор устройств под ваши цели</w:t>
            </w:r>
          </w:p>
        </w:tc>
        <w:tc>
          <w:tcPr>
            <w:tcW w:w="360" w:type="dxa"/>
          </w:tcPr>
          <w:p w14:paraId="778D53D9" w14:textId="77777777" w:rsidR="00EE7EDE" w:rsidRPr="00980FFE" w:rsidRDefault="00EE7EDE" w:rsidP="00EE7EDE"/>
        </w:tc>
        <w:tc>
          <w:tcPr>
            <w:tcW w:w="4680" w:type="dxa"/>
            <w:gridSpan w:val="2"/>
            <w:vAlign w:val="center"/>
          </w:tcPr>
          <w:p w14:paraId="03D69FFA" w14:textId="77777777" w:rsidR="00EE7EDE" w:rsidRPr="00980FFE" w:rsidRDefault="00EE7EDE" w:rsidP="00EE7EDE">
            <w:pPr>
              <w:pStyle w:val="ae"/>
            </w:pPr>
          </w:p>
        </w:tc>
        <w:tc>
          <w:tcPr>
            <w:tcW w:w="450" w:type="dxa"/>
          </w:tcPr>
          <w:p w14:paraId="5BC3E74D" w14:textId="77777777" w:rsidR="00EE7EDE" w:rsidRPr="00980FFE" w:rsidRDefault="00EE7EDE" w:rsidP="00EE7EDE"/>
        </w:tc>
        <w:tc>
          <w:tcPr>
            <w:tcW w:w="4850" w:type="dxa"/>
            <w:gridSpan w:val="2"/>
            <w:vMerge/>
          </w:tcPr>
          <w:p w14:paraId="058D58A2" w14:textId="77777777" w:rsidR="00EE7EDE" w:rsidRPr="00980FFE" w:rsidRDefault="00EE7EDE" w:rsidP="00EE7EDE"/>
        </w:tc>
      </w:tr>
      <w:tr w:rsidR="00EE7EDE" w:rsidRPr="00980FFE" w14:paraId="34426CC1" w14:textId="77777777" w:rsidTr="0087054B">
        <w:trPr>
          <w:trHeight w:val="1009"/>
        </w:trPr>
        <w:sdt>
          <w:sdtPr>
            <w:id w:val="-1834753757"/>
            <w:placeholder>
              <w:docPart w:val="6747AFBF471D436385667A0FB3C02E82"/>
            </w:placeholder>
            <w:temporary/>
            <w:showingPlcHdr/>
            <w15:appearance w15:val="hidden"/>
          </w:sdtPr>
          <w:sdtEndPr/>
          <w:sdtContent>
            <w:tc>
              <w:tcPr>
                <w:tcW w:w="900" w:type="dxa"/>
                <w:vAlign w:val="center"/>
              </w:tcPr>
              <w:p w14:paraId="502F2DDD" w14:textId="77777777" w:rsidR="00EE7EDE" w:rsidRPr="00980FFE" w:rsidRDefault="00EE7EDE" w:rsidP="00EE7EDE">
                <w:pPr>
                  <w:pStyle w:val="15"/>
                </w:pPr>
                <w:r w:rsidRPr="00980FFE">
                  <w:rPr>
                    <w:lang w:bidi="ru-RU"/>
                  </w:rPr>
                  <w:t>02</w:t>
                </w:r>
              </w:p>
            </w:tc>
          </w:sdtContent>
        </w:sdt>
        <w:tc>
          <w:tcPr>
            <w:tcW w:w="3870" w:type="dxa"/>
            <w:vAlign w:val="center"/>
          </w:tcPr>
          <w:p w14:paraId="3CFF503A" w14:textId="3B5550DC" w:rsidR="00EE7EDE" w:rsidRPr="00980FFE" w:rsidRDefault="001A4CC8" w:rsidP="00EE7EDE">
            <w:pPr>
              <w:pStyle w:val="ae"/>
              <w:rPr>
                <w:noProof/>
              </w:rPr>
            </w:pPr>
            <w:r>
              <w:rPr>
                <w:noProof/>
              </w:rPr>
              <w:t>Низкие и доступные цены для каждого!</w:t>
            </w:r>
          </w:p>
        </w:tc>
        <w:tc>
          <w:tcPr>
            <w:tcW w:w="360" w:type="dxa"/>
          </w:tcPr>
          <w:p w14:paraId="29B58BDA" w14:textId="77777777" w:rsidR="00EE7EDE" w:rsidRPr="00980FFE" w:rsidRDefault="00EE7EDE" w:rsidP="00EE7EDE"/>
        </w:tc>
        <w:tc>
          <w:tcPr>
            <w:tcW w:w="4680" w:type="dxa"/>
            <w:gridSpan w:val="2"/>
            <w:vAlign w:val="center"/>
          </w:tcPr>
          <w:p w14:paraId="34C2E850" w14:textId="77777777" w:rsidR="00EE7EDE" w:rsidRPr="00980FFE" w:rsidRDefault="00EE7EDE" w:rsidP="00EE7EDE">
            <w:pPr>
              <w:pStyle w:val="ae"/>
            </w:pPr>
          </w:p>
        </w:tc>
        <w:tc>
          <w:tcPr>
            <w:tcW w:w="450" w:type="dxa"/>
          </w:tcPr>
          <w:p w14:paraId="34570ECB" w14:textId="77777777" w:rsidR="00EE7EDE" w:rsidRPr="00980FFE" w:rsidRDefault="00EE7EDE" w:rsidP="00EE7EDE"/>
        </w:tc>
        <w:tc>
          <w:tcPr>
            <w:tcW w:w="4850" w:type="dxa"/>
            <w:gridSpan w:val="2"/>
            <w:vMerge/>
          </w:tcPr>
          <w:p w14:paraId="0ADF5166" w14:textId="77777777" w:rsidR="00EE7EDE" w:rsidRPr="00980FFE" w:rsidRDefault="00EE7EDE" w:rsidP="00EE7EDE"/>
        </w:tc>
      </w:tr>
      <w:tr w:rsidR="00EE7EDE" w:rsidRPr="00980FFE" w14:paraId="4995D941" w14:textId="77777777" w:rsidTr="0087054B">
        <w:trPr>
          <w:trHeight w:val="1009"/>
        </w:trPr>
        <w:sdt>
          <w:sdtPr>
            <w:id w:val="1509251514"/>
            <w:placeholder>
              <w:docPart w:val="A04EDC4ACEBD4AB2B20DFA01F9AF6F1A"/>
            </w:placeholder>
            <w:temporary/>
            <w:showingPlcHdr/>
            <w15:appearance w15:val="hidden"/>
          </w:sdtPr>
          <w:sdtEndPr/>
          <w:sdtContent>
            <w:tc>
              <w:tcPr>
                <w:tcW w:w="900" w:type="dxa"/>
                <w:vAlign w:val="center"/>
              </w:tcPr>
              <w:p w14:paraId="7352F284" w14:textId="77777777" w:rsidR="00EE7EDE" w:rsidRPr="00980FFE" w:rsidRDefault="00EE7EDE" w:rsidP="00EE7EDE">
                <w:pPr>
                  <w:pStyle w:val="15"/>
                </w:pPr>
                <w:r w:rsidRPr="00980FFE">
                  <w:rPr>
                    <w:lang w:bidi="ru-RU"/>
                  </w:rPr>
                  <w:t>03</w:t>
                </w:r>
              </w:p>
            </w:tc>
          </w:sdtContent>
        </w:sdt>
        <w:tc>
          <w:tcPr>
            <w:tcW w:w="3870" w:type="dxa"/>
            <w:vAlign w:val="center"/>
          </w:tcPr>
          <w:p w14:paraId="502E99F4" w14:textId="76F0330A" w:rsidR="00EE7EDE" w:rsidRPr="00980FFE" w:rsidRDefault="00E26BD0" w:rsidP="00EE7EDE">
            <w:pPr>
              <w:pStyle w:val="ae"/>
              <w:rPr>
                <w:noProof/>
              </w:rPr>
            </w:pPr>
            <w:r>
              <w:rPr>
                <w:noProof/>
              </w:rPr>
              <w:t>Находчивые и опытные специалисты в нашей компании</w:t>
            </w:r>
          </w:p>
        </w:tc>
        <w:tc>
          <w:tcPr>
            <w:tcW w:w="360" w:type="dxa"/>
          </w:tcPr>
          <w:p w14:paraId="26D503FA" w14:textId="77777777" w:rsidR="00EE7EDE" w:rsidRPr="00980FFE" w:rsidRDefault="00EE7EDE" w:rsidP="00EE7EDE"/>
        </w:tc>
        <w:tc>
          <w:tcPr>
            <w:tcW w:w="4680" w:type="dxa"/>
            <w:gridSpan w:val="2"/>
            <w:vAlign w:val="center"/>
          </w:tcPr>
          <w:p w14:paraId="55065B98" w14:textId="77777777" w:rsidR="00EE7EDE" w:rsidRPr="00980FFE" w:rsidRDefault="00EE7EDE" w:rsidP="00EE7EDE">
            <w:pPr>
              <w:pStyle w:val="ae"/>
            </w:pPr>
          </w:p>
        </w:tc>
        <w:tc>
          <w:tcPr>
            <w:tcW w:w="450" w:type="dxa"/>
          </w:tcPr>
          <w:p w14:paraId="6FF4C4E3" w14:textId="77777777" w:rsidR="00EE7EDE" w:rsidRPr="00980FFE" w:rsidRDefault="00EE7EDE" w:rsidP="00EE7EDE"/>
        </w:tc>
        <w:tc>
          <w:tcPr>
            <w:tcW w:w="4850" w:type="dxa"/>
            <w:gridSpan w:val="2"/>
            <w:vMerge/>
          </w:tcPr>
          <w:p w14:paraId="1C321D2C" w14:textId="77777777" w:rsidR="00EE7EDE" w:rsidRPr="00980FFE" w:rsidRDefault="00EE7EDE" w:rsidP="00EE7EDE"/>
        </w:tc>
      </w:tr>
      <w:tr w:rsidR="00EE7EDE" w:rsidRPr="00980FFE" w14:paraId="04BBFFFC" w14:textId="77777777" w:rsidTr="0087054B">
        <w:trPr>
          <w:trHeight w:val="1009"/>
        </w:trPr>
        <w:sdt>
          <w:sdtPr>
            <w:id w:val="-1645801491"/>
            <w:placeholder>
              <w:docPart w:val="DDDE28388D8E46FE83F88052FD4A75A1"/>
            </w:placeholder>
            <w:temporary/>
            <w:showingPlcHdr/>
            <w15:appearance w15:val="hidden"/>
          </w:sdtPr>
          <w:sdtEndPr/>
          <w:sdtContent>
            <w:tc>
              <w:tcPr>
                <w:tcW w:w="900" w:type="dxa"/>
                <w:vAlign w:val="center"/>
              </w:tcPr>
              <w:p w14:paraId="14BC7C44" w14:textId="77777777" w:rsidR="00EE7EDE" w:rsidRPr="00980FFE" w:rsidRDefault="00EE7EDE" w:rsidP="00EE7EDE">
                <w:pPr>
                  <w:pStyle w:val="15"/>
                </w:pPr>
                <w:r w:rsidRPr="00980FFE">
                  <w:rPr>
                    <w:lang w:bidi="ru-RU"/>
                  </w:rPr>
                  <w:t>04</w:t>
                </w:r>
              </w:p>
            </w:tc>
          </w:sdtContent>
        </w:sdt>
        <w:tc>
          <w:tcPr>
            <w:tcW w:w="3870" w:type="dxa"/>
            <w:vAlign w:val="center"/>
          </w:tcPr>
          <w:p w14:paraId="1DF7F487" w14:textId="444CE494" w:rsidR="00EE7EDE" w:rsidRPr="00980FFE" w:rsidRDefault="00E26BD0" w:rsidP="00EE7EDE">
            <w:pPr>
              <w:pStyle w:val="ae"/>
              <w:rPr>
                <w:noProof/>
              </w:rPr>
            </w:pPr>
            <w:r>
              <w:rPr>
                <w:noProof/>
              </w:rPr>
              <w:t>Установка и настройка сетей в вашей организации</w:t>
            </w:r>
          </w:p>
        </w:tc>
        <w:tc>
          <w:tcPr>
            <w:tcW w:w="360" w:type="dxa"/>
          </w:tcPr>
          <w:p w14:paraId="4C6C9EE2" w14:textId="77777777" w:rsidR="00EE7EDE" w:rsidRPr="00980FFE" w:rsidRDefault="00EE7EDE" w:rsidP="00EE7EDE"/>
        </w:tc>
        <w:tc>
          <w:tcPr>
            <w:tcW w:w="4680" w:type="dxa"/>
            <w:gridSpan w:val="2"/>
            <w:vAlign w:val="center"/>
          </w:tcPr>
          <w:p w14:paraId="7E1814A5" w14:textId="77777777" w:rsidR="00EE7EDE" w:rsidRPr="00980FFE" w:rsidRDefault="00EE7EDE" w:rsidP="00EE7EDE">
            <w:pPr>
              <w:pStyle w:val="ae"/>
            </w:pPr>
          </w:p>
        </w:tc>
        <w:tc>
          <w:tcPr>
            <w:tcW w:w="450" w:type="dxa"/>
          </w:tcPr>
          <w:p w14:paraId="7CDD0841" w14:textId="77777777" w:rsidR="00EE7EDE" w:rsidRPr="00980FFE" w:rsidRDefault="00EE7EDE" w:rsidP="00EE7EDE"/>
        </w:tc>
        <w:tc>
          <w:tcPr>
            <w:tcW w:w="4850" w:type="dxa"/>
            <w:gridSpan w:val="2"/>
            <w:vMerge/>
          </w:tcPr>
          <w:p w14:paraId="4692B1CE" w14:textId="77777777" w:rsidR="00EE7EDE" w:rsidRPr="00980FFE" w:rsidRDefault="00EE7EDE" w:rsidP="00EE7EDE"/>
        </w:tc>
      </w:tr>
    </w:tbl>
    <w:tbl>
      <w:tblPr>
        <w:tblpPr w:leftFromText="180" w:rightFromText="180" w:vertAnchor="text" w:horzAnchor="margin" w:tblpY="-112"/>
        <w:tblW w:w="15360" w:type="dxa"/>
        <w:tblLayout w:type="fixed"/>
        <w:tblCellMar>
          <w:left w:w="115" w:type="dxa"/>
          <w:right w:w="115" w:type="dxa"/>
        </w:tblCellMar>
        <w:tblLook w:val="0600" w:firstRow="0" w:lastRow="0" w:firstColumn="0" w:lastColumn="0" w:noHBand="1" w:noVBand="1"/>
      </w:tblPr>
      <w:tblGrid>
        <w:gridCol w:w="4770"/>
        <w:gridCol w:w="360"/>
        <w:gridCol w:w="4930"/>
        <w:gridCol w:w="450"/>
        <w:gridCol w:w="270"/>
        <w:gridCol w:w="720"/>
        <w:gridCol w:w="1435"/>
        <w:gridCol w:w="1985"/>
        <w:gridCol w:w="440"/>
      </w:tblGrid>
      <w:tr w:rsidR="002B6149" w:rsidRPr="00980FFE" w14:paraId="1A31E960" w14:textId="77777777" w:rsidTr="00343BBE">
        <w:trPr>
          <w:trHeight w:val="4965"/>
        </w:trPr>
        <w:tc>
          <w:tcPr>
            <w:tcW w:w="4770" w:type="dxa"/>
            <w:vAlign w:val="center"/>
          </w:tcPr>
          <w:p w14:paraId="2137B092" w14:textId="53516224" w:rsidR="002B6149" w:rsidRPr="00980FFE" w:rsidRDefault="00CF7EEF" w:rsidP="002B6149">
            <w:r w:rsidRPr="00CF7EEF">
              <w:lastRenderedPageBreak/>
              <w:t xml:space="preserve">Наша компания </w:t>
            </w:r>
            <w:proofErr w:type="spellStart"/>
            <w:r w:rsidRPr="00CF7EEF">
              <w:t>Switch</w:t>
            </w:r>
            <w:proofErr w:type="spellEnd"/>
            <w:r w:rsidRPr="00CF7EEF">
              <w:t>-b</w:t>
            </w:r>
            <w:r w:rsidR="00035590">
              <w:rPr>
                <w:lang w:val="en-US"/>
              </w:rPr>
              <w:t>a</w:t>
            </w:r>
            <w:r w:rsidRPr="00CF7EEF">
              <w:t>l</w:t>
            </w:r>
            <w:r w:rsidR="00035590">
              <w:rPr>
                <w:lang w:val="en-US"/>
              </w:rPr>
              <w:t>d</w:t>
            </w:r>
            <w:r w:rsidRPr="00CF7EEF">
              <w:t xml:space="preserve"> работает с 2013 года. Мы самая известная и прогрес</w:t>
            </w:r>
            <w:r>
              <w:t>с</w:t>
            </w:r>
            <w:r w:rsidRPr="00CF7EEF">
              <w:t>ирующая компания по продаже и производству ком</w:t>
            </w:r>
            <w:r>
              <w:t>м</w:t>
            </w:r>
            <w:r w:rsidRPr="00CF7EEF">
              <w:t>утаторов. Наши ком</w:t>
            </w:r>
            <w:r>
              <w:t>м</w:t>
            </w:r>
            <w:r w:rsidRPr="00CF7EEF">
              <w:t>утаторы объед</w:t>
            </w:r>
            <w:r>
              <w:t>и</w:t>
            </w:r>
            <w:r w:rsidRPr="00CF7EEF">
              <w:t>няют различные устройства и дает возможность общаться между собой. Наши ком</w:t>
            </w:r>
            <w:r>
              <w:t>м</w:t>
            </w:r>
            <w:r w:rsidRPr="00CF7EEF">
              <w:t>утаторы самые производительные и обеспечивают максимальную безопасность сети. У нас есть ком</w:t>
            </w:r>
            <w:r>
              <w:t>м</w:t>
            </w:r>
            <w:r w:rsidRPr="00CF7EEF">
              <w:t>утаторы разных классов, предназначен</w:t>
            </w:r>
            <w:r>
              <w:t>н</w:t>
            </w:r>
            <w:r w:rsidRPr="00CF7EEF">
              <w:t>ые от домашних сетей и небольших рабочих групп до оборудования для распределенных сетей крупных компаний.</w:t>
            </w:r>
          </w:p>
        </w:tc>
        <w:tc>
          <w:tcPr>
            <w:tcW w:w="360" w:type="dxa"/>
          </w:tcPr>
          <w:p w14:paraId="707D9BE4" w14:textId="77777777" w:rsidR="002B6149" w:rsidRPr="00980FFE" w:rsidRDefault="002B6149" w:rsidP="002B6149"/>
        </w:tc>
        <w:tc>
          <w:tcPr>
            <w:tcW w:w="4930" w:type="dxa"/>
          </w:tcPr>
          <w:p w14:paraId="1DD26547" w14:textId="1CA70079" w:rsidR="002B6149" w:rsidRPr="00980FFE" w:rsidRDefault="002B6149" w:rsidP="002B6149"/>
        </w:tc>
        <w:tc>
          <w:tcPr>
            <w:tcW w:w="450" w:type="dxa"/>
          </w:tcPr>
          <w:p w14:paraId="2B841A8E" w14:textId="77777777" w:rsidR="002B6149" w:rsidRPr="00980FFE" w:rsidRDefault="002B6149" w:rsidP="002B6149"/>
        </w:tc>
        <w:tc>
          <w:tcPr>
            <w:tcW w:w="4850" w:type="dxa"/>
            <w:gridSpan w:val="5"/>
          </w:tcPr>
          <w:p w14:paraId="05FB7130" w14:textId="77777777" w:rsidR="002B6149" w:rsidRPr="00980FFE" w:rsidRDefault="002B6149" w:rsidP="002B6149"/>
        </w:tc>
      </w:tr>
      <w:tr w:rsidR="002B6149" w:rsidRPr="00980FFE" w14:paraId="64C2F74D" w14:textId="77777777" w:rsidTr="00343BBE">
        <w:trPr>
          <w:trHeight w:val="1080"/>
        </w:trPr>
        <w:tc>
          <w:tcPr>
            <w:tcW w:w="10060" w:type="dxa"/>
            <w:gridSpan w:val="3"/>
            <w:vMerge w:val="restart"/>
          </w:tcPr>
          <w:p w14:paraId="07D2BE6D" w14:textId="64E1DA60" w:rsidR="002B6149" w:rsidRPr="00980FFE" w:rsidRDefault="001C5479" w:rsidP="001C5479">
            <w:pPr>
              <w:pStyle w:val="afe"/>
            </w:pPr>
            <w:r>
              <w:t>Вам больше не нужно забивать голову насчет выбора и установки оборудования под ваши задачи</w:t>
            </w:r>
            <w:r>
              <w:t>. М</w:t>
            </w:r>
            <w:r>
              <w:t xml:space="preserve">ы </w:t>
            </w:r>
            <w:proofErr w:type="gramStart"/>
            <w:r>
              <w:t xml:space="preserve">сделаем </w:t>
            </w:r>
            <w:r>
              <w:t xml:space="preserve"> </w:t>
            </w:r>
            <w:r>
              <w:t>это</w:t>
            </w:r>
            <w:proofErr w:type="gramEnd"/>
            <w:r>
              <w:t xml:space="preserve"> за вас</w:t>
            </w:r>
          </w:p>
          <w:p w14:paraId="3AE01811" w14:textId="2AF1BD73" w:rsidR="002B6149" w:rsidRPr="001C5479" w:rsidRDefault="00F27245" w:rsidP="002B6149">
            <w:pPr>
              <w:pStyle w:val="aff"/>
            </w:pPr>
            <w:r>
              <w:t xml:space="preserve">-Попов Андрей </w:t>
            </w:r>
            <w:r w:rsidR="001C5479" w:rsidRPr="001C5479">
              <w:t>&amp;</w:t>
            </w:r>
            <w:r w:rsidR="001C5479">
              <w:t xml:space="preserve"> </w:t>
            </w:r>
            <w:proofErr w:type="spellStart"/>
            <w:r w:rsidR="001C5479">
              <w:t>Шихалев</w:t>
            </w:r>
            <w:proofErr w:type="spellEnd"/>
            <w:r w:rsidR="001C5479">
              <w:t xml:space="preserve"> Илья</w:t>
            </w:r>
          </w:p>
        </w:tc>
        <w:tc>
          <w:tcPr>
            <w:tcW w:w="450" w:type="dxa"/>
            <w:vMerge w:val="restart"/>
          </w:tcPr>
          <w:p w14:paraId="42080E0E" w14:textId="77777777" w:rsidR="002B6149" w:rsidRPr="00980FFE" w:rsidRDefault="002B6149" w:rsidP="002B6149"/>
        </w:tc>
        <w:sdt>
          <w:sdtPr>
            <w:id w:val="-239028937"/>
            <w:placeholder>
              <w:docPart w:val="E0C7C87C2DFC4DBE94F17063B5D90066"/>
            </w:placeholder>
            <w:temporary/>
            <w:showingPlcHdr/>
            <w15:appearance w15:val="hidden"/>
          </w:sdtPr>
          <w:sdtEndPr/>
          <w:sdtContent>
            <w:tc>
              <w:tcPr>
                <w:tcW w:w="4850" w:type="dxa"/>
                <w:gridSpan w:val="5"/>
              </w:tcPr>
              <w:p w14:paraId="4A100CAC" w14:textId="77777777" w:rsidR="002B6149" w:rsidRPr="00980FFE" w:rsidRDefault="002B6149" w:rsidP="002B6149">
                <w:pPr>
                  <w:pStyle w:val="10"/>
                </w:pPr>
                <w:r w:rsidRPr="00980FFE">
                  <w:rPr>
                    <w:lang w:bidi="ru-RU"/>
                  </w:rPr>
                  <w:t>СПИСОК НАШИХ УСЛУГ ВКЛЮЧАЕТ</w:t>
                </w:r>
              </w:p>
            </w:tc>
          </w:sdtContent>
        </w:sdt>
      </w:tr>
      <w:tr w:rsidR="002B6149" w:rsidRPr="00980FFE" w14:paraId="77D5DEFB" w14:textId="77777777" w:rsidTr="00343BBE">
        <w:trPr>
          <w:trHeight w:val="153"/>
        </w:trPr>
        <w:tc>
          <w:tcPr>
            <w:tcW w:w="10060" w:type="dxa"/>
            <w:gridSpan w:val="3"/>
            <w:vMerge/>
          </w:tcPr>
          <w:p w14:paraId="2696367E" w14:textId="77777777" w:rsidR="002B6149" w:rsidRPr="00980FFE" w:rsidRDefault="002B6149" w:rsidP="002B6149">
            <w:pPr>
              <w:pStyle w:val="ae"/>
            </w:pPr>
          </w:p>
        </w:tc>
        <w:tc>
          <w:tcPr>
            <w:tcW w:w="450" w:type="dxa"/>
            <w:vMerge/>
          </w:tcPr>
          <w:p w14:paraId="6BB53A5D" w14:textId="77777777" w:rsidR="002B6149" w:rsidRPr="00980FFE" w:rsidRDefault="002B6149" w:rsidP="002B6149"/>
        </w:tc>
        <w:tc>
          <w:tcPr>
            <w:tcW w:w="990" w:type="dxa"/>
            <w:gridSpan w:val="2"/>
            <w:shd w:val="clear" w:color="auto" w:fill="454C02" w:themeFill="accent2"/>
          </w:tcPr>
          <w:p w14:paraId="228D03A3" w14:textId="77777777" w:rsidR="002B6149" w:rsidRPr="00980FFE" w:rsidRDefault="002B6149" w:rsidP="002B6149">
            <w:pPr>
              <w:pStyle w:val="ae"/>
              <w:rPr>
                <w:sz w:val="16"/>
              </w:rPr>
            </w:pPr>
          </w:p>
        </w:tc>
        <w:tc>
          <w:tcPr>
            <w:tcW w:w="3860" w:type="dxa"/>
            <w:gridSpan w:val="3"/>
          </w:tcPr>
          <w:p w14:paraId="16D155D1" w14:textId="77777777" w:rsidR="002B6149" w:rsidRPr="00980FFE" w:rsidRDefault="002B6149" w:rsidP="002B6149">
            <w:pPr>
              <w:pStyle w:val="ae"/>
              <w:rPr>
                <w:sz w:val="16"/>
              </w:rPr>
            </w:pPr>
          </w:p>
        </w:tc>
      </w:tr>
      <w:tr w:rsidR="002B6149" w:rsidRPr="00980FFE" w14:paraId="246C4060" w14:textId="77777777" w:rsidTr="00343BBE">
        <w:trPr>
          <w:trHeight w:val="582"/>
        </w:trPr>
        <w:tc>
          <w:tcPr>
            <w:tcW w:w="10060" w:type="dxa"/>
            <w:gridSpan w:val="3"/>
            <w:vMerge/>
          </w:tcPr>
          <w:p w14:paraId="62D83BE4" w14:textId="77777777" w:rsidR="002B6149" w:rsidRPr="00980FFE" w:rsidRDefault="002B6149" w:rsidP="002B6149">
            <w:pPr>
              <w:pStyle w:val="ae"/>
            </w:pPr>
          </w:p>
        </w:tc>
        <w:tc>
          <w:tcPr>
            <w:tcW w:w="450" w:type="dxa"/>
            <w:vMerge/>
          </w:tcPr>
          <w:p w14:paraId="1C7E8BA6" w14:textId="77777777" w:rsidR="002B6149" w:rsidRPr="00980FFE" w:rsidRDefault="002B6149" w:rsidP="002B6149"/>
        </w:tc>
        <w:tc>
          <w:tcPr>
            <w:tcW w:w="270" w:type="dxa"/>
            <w:vMerge w:val="restart"/>
          </w:tcPr>
          <w:p w14:paraId="3DC00F69" w14:textId="77777777" w:rsidR="002B6149" w:rsidRPr="00980FFE" w:rsidRDefault="002B6149" w:rsidP="002B6149">
            <w:pPr>
              <w:pStyle w:val="ae"/>
            </w:pPr>
          </w:p>
        </w:tc>
        <w:tc>
          <w:tcPr>
            <w:tcW w:w="2155" w:type="dxa"/>
            <w:gridSpan w:val="2"/>
            <w:vMerge w:val="restart"/>
            <w:tcBorders>
              <w:left w:val="nil"/>
              <w:right w:val="single" w:sz="8" w:space="0" w:color="D0CECE" w:themeColor="background2" w:themeShade="E6"/>
            </w:tcBorders>
            <w:vAlign w:val="center"/>
          </w:tcPr>
          <w:p w14:paraId="0C1BFA27" w14:textId="71AA6BD8" w:rsidR="002B6149" w:rsidRPr="00980FFE" w:rsidRDefault="00343BBE" w:rsidP="002B6149">
            <w:pPr>
              <w:pStyle w:val="ae"/>
              <w:jc w:val="center"/>
            </w:pPr>
            <w:r>
              <w:t>Ремонт любого сетевого оборудования</w:t>
            </w:r>
          </w:p>
        </w:tc>
        <w:tc>
          <w:tcPr>
            <w:tcW w:w="1985" w:type="dxa"/>
            <w:vMerge w:val="restart"/>
            <w:tcBorders>
              <w:left w:val="single" w:sz="8" w:space="0" w:color="D0CECE" w:themeColor="background2" w:themeShade="E6"/>
            </w:tcBorders>
            <w:vAlign w:val="center"/>
          </w:tcPr>
          <w:p w14:paraId="285856D4" w14:textId="5E2CDAA5" w:rsidR="002B6149" w:rsidRPr="00980FFE" w:rsidRDefault="00343BBE" w:rsidP="002B6149">
            <w:pPr>
              <w:pStyle w:val="ae"/>
              <w:jc w:val="center"/>
            </w:pPr>
            <w:r>
              <w:t>Планировка сетей в вашем помещении</w:t>
            </w:r>
          </w:p>
        </w:tc>
        <w:tc>
          <w:tcPr>
            <w:tcW w:w="440" w:type="dxa"/>
            <w:vMerge w:val="restart"/>
          </w:tcPr>
          <w:p w14:paraId="6007C061" w14:textId="77777777" w:rsidR="002B6149" w:rsidRPr="00980FFE" w:rsidRDefault="002B6149" w:rsidP="002B6149">
            <w:pPr>
              <w:pStyle w:val="ae"/>
            </w:pPr>
          </w:p>
        </w:tc>
      </w:tr>
      <w:tr w:rsidR="002B6149" w:rsidRPr="00980FFE" w14:paraId="189356FC" w14:textId="77777777" w:rsidTr="00343BBE">
        <w:trPr>
          <w:trHeight w:val="312"/>
        </w:trPr>
        <w:tc>
          <w:tcPr>
            <w:tcW w:w="10060" w:type="dxa"/>
            <w:gridSpan w:val="3"/>
          </w:tcPr>
          <w:p w14:paraId="67EE755E" w14:textId="77777777" w:rsidR="002B6149" w:rsidRPr="00980FFE" w:rsidRDefault="002B6149" w:rsidP="002B6149">
            <w:pPr>
              <w:pStyle w:val="ae"/>
            </w:pPr>
          </w:p>
        </w:tc>
        <w:tc>
          <w:tcPr>
            <w:tcW w:w="450" w:type="dxa"/>
            <w:vMerge/>
          </w:tcPr>
          <w:p w14:paraId="421996D4" w14:textId="77777777" w:rsidR="002B6149" w:rsidRPr="00980FFE" w:rsidRDefault="002B6149" w:rsidP="002B6149"/>
        </w:tc>
        <w:tc>
          <w:tcPr>
            <w:tcW w:w="270" w:type="dxa"/>
            <w:vMerge/>
          </w:tcPr>
          <w:p w14:paraId="6ABC0A45" w14:textId="77777777" w:rsidR="002B6149" w:rsidRPr="00980FFE" w:rsidRDefault="002B6149" w:rsidP="002B6149">
            <w:pPr>
              <w:pStyle w:val="ae"/>
            </w:pPr>
          </w:p>
        </w:tc>
        <w:tc>
          <w:tcPr>
            <w:tcW w:w="2155" w:type="dxa"/>
            <w:gridSpan w:val="2"/>
            <w:vMerge/>
            <w:tcBorders>
              <w:left w:val="nil"/>
              <w:right w:val="single" w:sz="8" w:space="0" w:color="D0CECE" w:themeColor="background2" w:themeShade="E6"/>
            </w:tcBorders>
            <w:vAlign w:val="center"/>
          </w:tcPr>
          <w:p w14:paraId="4AE2EF4E" w14:textId="77777777" w:rsidR="002B6149" w:rsidRPr="00980FFE" w:rsidRDefault="002B6149" w:rsidP="002B6149">
            <w:pPr>
              <w:pStyle w:val="ae"/>
              <w:jc w:val="center"/>
            </w:pPr>
          </w:p>
        </w:tc>
        <w:tc>
          <w:tcPr>
            <w:tcW w:w="1985" w:type="dxa"/>
            <w:vMerge/>
            <w:tcBorders>
              <w:left w:val="single" w:sz="8" w:space="0" w:color="D0CECE" w:themeColor="background2" w:themeShade="E6"/>
            </w:tcBorders>
            <w:vAlign w:val="center"/>
          </w:tcPr>
          <w:p w14:paraId="7F034EEF" w14:textId="77777777" w:rsidR="002B6149" w:rsidRPr="00980FFE" w:rsidRDefault="002B6149" w:rsidP="002B6149">
            <w:pPr>
              <w:pStyle w:val="ae"/>
              <w:jc w:val="center"/>
            </w:pPr>
          </w:p>
        </w:tc>
        <w:tc>
          <w:tcPr>
            <w:tcW w:w="440" w:type="dxa"/>
            <w:vMerge/>
          </w:tcPr>
          <w:p w14:paraId="3CF83198" w14:textId="77777777" w:rsidR="002B6149" w:rsidRPr="00980FFE" w:rsidRDefault="002B6149" w:rsidP="002B6149">
            <w:pPr>
              <w:pStyle w:val="ae"/>
            </w:pPr>
          </w:p>
        </w:tc>
      </w:tr>
      <w:tr w:rsidR="002B6149" w:rsidRPr="00980FFE" w14:paraId="3687CEF2" w14:textId="77777777" w:rsidTr="00343BBE">
        <w:trPr>
          <w:trHeight w:val="414"/>
        </w:trPr>
        <w:tc>
          <w:tcPr>
            <w:tcW w:w="4770" w:type="dxa"/>
            <w:vMerge w:val="restart"/>
          </w:tcPr>
          <w:p w14:paraId="677CAEF4" w14:textId="77777777" w:rsidR="002B6149" w:rsidRPr="00980FFE" w:rsidRDefault="002B6149" w:rsidP="002B6149">
            <w:pPr>
              <w:pStyle w:val="ae"/>
            </w:pPr>
          </w:p>
        </w:tc>
        <w:tc>
          <w:tcPr>
            <w:tcW w:w="360" w:type="dxa"/>
          </w:tcPr>
          <w:p w14:paraId="3550A354" w14:textId="77777777" w:rsidR="002B6149" w:rsidRPr="00980FFE" w:rsidRDefault="002B6149" w:rsidP="002B6149">
            <w:pPr>
              <w:pStyle w:val="ae"/>
            </w:pPr>
          </w:p>
        </w:tc>
        <w:tc>
          <w:tcPr>
            <w:tcW w:w="4930" w:type="dxa"/>
            <w:vMerge w:val="restart"/>
            <w:vAlign w:val="bottom"/>
          </w:tcPr>
          <w:p w14:paraId="71969B70" w14:textId="70584BED" w:rsidR="002B6149" w:rsidRPr="00980FFE" w:rsidRDefault="003A31C1" w:rsidP="003A31C1">
            <w:r w:rsidRPr="003A31C1">
              <w:t xml:space="preserve">В нашей компании работают самые лучшие специалисты. Служба </w:t>
            </w:r>
            <w:proofErr w:type="gramStart"/>
            <w:r w:rsidRPr="003A31C1">
              <w:t>поддержки Раб</w:t>
            </w:r>
            <w:r>
              <w:t>о</w:t>
            </w:r>
            <w:r w:rsidRPr="003A31C1">
              <w:t>тает</w:t>
            </w:r>
            <w:proofErr w:type="gramEnd"/>
            <w:r w:rsidRPr="003A31C1">
              <w:t xml:space="preserve"> 24/7 и готова молниеносно ответить на все интересующие вас вопросы. Так же мы предоставляем услуги по установке и настройки купленных у нас коммутаторов.</w:t>
            </w:r>
          </w:p>
        </w:tc>
        <w:tc>
          <w:tcPr>
            <w:tcW w:w="450" w:type="dxa"/>
          </w:tcPr>
          <w:p w14:paraId="39D6144B" w14:textId="77777777" w:rsidR="002B6149" w:rsidRPr="00980FFE" w:rsidRDefault="002B6149" w:rsidP="002B6149">
            <w:pPr>
              <w:pStyle w:val="ae"/>
            </w:pPr>
          </w:p>
        </w:tc>
        <w:tc>
          <w:tcPr>
            <w:tcW w:w="270" w:type="dxa"/>
            <w:vMerge/>
          </w:tcPr>
          <w:p w14:paraId="64D55DC8" w14:textId="77777777" w:rsidR="002B6149" w:rsidRPr="00980FFE" w:rsidRDefault="002B6149" w:rsidP="002B6149">
            <w:pPr>
              <w:pStyle w:val="ae"/>
            </w:pPr>
          </w:p>
        </w:tc>
        <w:tc>
          <w:tcPr>
            <w:tcW w:w="2155" w:type="dxa"/>
            <w:gridSpan w:val="2"/>
            <w:vMerge/>
            <w:tcBorders>
              <w:left w:val="nil"/>
              <w:bottom w:val="single" w:sz="8" w:space="0" w:color="D0CECE" w:themeColor="background2" w:themeShade="E6"/>
              <w:right w:val="single" w:sz="8" w:space="0" w:color="D0CECE" w:themeColor="background2" w:themeShade="E6"/>
            </w:tcBorders>
            <w:vAlign w:val="center"/>
          </w:tcPr>
          <w:p w14:paraId="687BA802" w14:textId="77777777" w:rsidR="002B6149" w:rsidRPr="00980FFE" w:rsidRDefault="002B6149" w:rsidP="002B6149">
            <w:pPr>
              <w:pStyle w:val="ae"/>
              <w:jc w:val="center"/>
            </w:pPr>
          </w:p>
        </w:tc>
        <w:tc>
          <w:tcPr>
            <w:tcW w:w="1985" w:type="dxa"/>
            <w:vMerge/>
            <w:tcBorders>
              <w:left w:val="single" w:sz="8" w:space="0" w:color="D0CECE" w:themeColor="background2" w:themeShade="E6"/>
              <w:bottom w:val="single" w:sz="8" w:space="0" w:color="D0CECE" w:themeColor="background2" w:themeShade="E6"/>
            </w:tcBorders>
            <w:vAlign w:val="center"/>
          </w:tcPr>
          <w:p w14:paraId="6AE93335" w14:textId="77777777" w:rsidR="002B6149" w:rsidRPr="00980FFE" w:rsidRDefault="002B6149" w:rsidP="002B6149">
            <w:pPr>
              <w:pStyle w:val="ae"/>
              <w:jc w:val="center"/>
            </w:pPr>
          </w:p>
        </w:tc>
        <w:tc>
          <w:tcPr>
            <w:tcW w:w="440" w:type="dxa"/>
            <w:vMerge/>
          </w:tcPr>
          <w:p w14:paraId="0F5E7A55" w14:textId="77777777" w:rsidR="002B6149" w:rsidRPr="00980FFE" w:rsidRDefault="002B6149" w:rsidP="002B6149">
            <w:pPr>
              <w:pStyle w:val="ae"/>
            </w:pPr>
          </w:p>
        </w:tc>
      </w:tr>
      <w:tr w:rsidR="002B6149" w:rsidRPr="00980FFE" w14:paraId="533572FA" w14:textId="77777777" w:rsidTr="00343BBE">
        <w:trPr>
          <w:trHeight w:val="1240"/>
        </w:trPr>
        <w:tc>
          <w:tcPr>
            <w:tcW w:w="4770" w:type="dxa"/>
            <w:vMerge/>
          </w:tcPr>
          <w:p w14:paraId="131AD902" w14:textId="77777777" w:rsidR="002B6149" w:rsidRPr="00980FFE" w:rsidRDefault="002B6149" w:rsidP="002B6149"/>
        </w:tc>
        <w:tc>
          <w:tcPr>
            <w:tcW w:w="360" w:type="dxa"/>
            <w:vMerge w:val="restart"/>
          </w:tcPr>
          <w:p w14:paraId="0803D2F5" w14:textId="77777777" w:rsidR="002B6149" w:rsidRPr="00980FFE" w:rsidRDefault="002B6149" w:rsidP="002B6149"/>
        </w:tc>
        <w:tc>
          <w:tcPr>
            <w:tcW w:w="4930" w:type="dxa"/>
            <w:vMerge/>
            <w:vAlign w:val="center"/>
          </w:tcPr>
          <w:p w14:paraId="15C0C172" w14:textId="77777777" w:rsidR="002B6149" w:rsidRPr="00980FFE" w:rsidRDefault="002B6149" w:rsidP="002B6149"/>
        </w:tc>
        <w:tc>
          <w:tcPr>
            <w:tcW w:w="450" w:type="dxa"/>
            <w:vMerge w:val="restart"/>
          </w:tcPr>
          <w:p w14:paraId="1EC9EDFC" w14:textId="77777777" w:rsidR="002B6149" w:rsidRPr="00980FFE" w:rsidRDefault="002B6149" w:rsidP="002B6149"/>
        </w:tc>
        <w:tc>
          <w:tcPr>
            <w:tcW w:w="270" w:type="dxa"/>
          </w:tcPr>
          <w:p w14:paraId="43BB9F88" w14:textId="77777777" w:rsidR="002B6149" w:rsidRPr="00980FFE" w:rsidRDefault="002B6149" w:rsidP="002B6149">
            <w:pPr>
              <w:pStyle w:val="ae"/>
            </w:pPr>
          </w:p>
        </w:tc>
        <w:tc>
          <w:tcPr>
            <w:tcW w:w="2155" w:type="dxa"/>
            <w:gridSpan w:val="2"/>
            <w:tcBorders>
              <w:top w:val="single" w:sz="8" w:space="0" w:color="D0CECE" w:themeColor="background2" w:themeShade="E6"/>
              <w:left w:val="nil"/>
              <w:right w:val="single" w:sz="8" w:space="0" w:color="D0CECE" w:themeColor="background2" w:themeShade="E6"/>
            </w:tcBorders>
            <w:vAlign w:val="center"/>
          </w:tcPr>
          <w:p w14:paraId="0FE40D16" w14:textId="3280D929" w:rsidR="002B6149" w:rsidRPr="00980FFE" w:rsidRDefault="00343BBE" w:rsidP="002B6149">
            <w:pPr>
              <w:pStyle w:val="ae"/>
              <w:jc w:val="center"/>
            </w:pPr>
            <w:r>
              <w:t>Подбор устройства под ваши цели, в соответствии с вашим бюджетом</w:t>
            </w:r>
          </w:p>
        </w:tc>
        <w:tc>
          <w:tcPr>
            <w:tcW w:w="1985" w:type="dxa"/>
            <w:tcBorders>
              <w:top w:val="single" w:sz="8" w:space="0" w:color="D0CECE" w:themeColor="background2" w:themeShade="E6"/>
              <w:left w:val="single" w:sz="8" w:space="0" w:color="D0CECE" w:themeColor="background2" w:themeShade="E6"/>
            </w:tcBorders>
            <w:vAlign w:val="center"/>
          </w:tcPr>
          <w:p w14:paraId="3AD6AEF4" w14:textId="32B49692" w:rsidR="002B6149" w:rsidRPr="00980FFE" w:rsidRDefault="00343BBE" w:rsidP="002B6149">
            <w:pPr>
              <w:pStyle w:val="ae"/>
              <w:jc w:val="center"/>
            </w:pPr>
            <w:r>
              <w:t>Настройка и установка сети</w:t>
            </w:r>
          </w:p>
        </w:tc>
        <w:tc>
          <w:tcPr>
            <w:tcW w:w="440" w:type="dxa"/>
          </w:tcPr>
          <w:p w14:paraId="590295B0" w14:textId="77777777" w:rsidR="002B6149" w:rsidRPr="00980FFE" w:rsidRDefault="002B6149" w:rsidP="002B6149">
            <w:pPr>
              <w:pStyle w:val="ae"/>
            </w:pPr>
          </w:p>
        </w:tc>
      </w:tr>
      <w:tr w:rsidR="002B6149" w:rsidRPr="00980FFE" w14:paraId="78280AAC" w14:textId="77777777" w:rsidTr="00343BBE">
        <w:trPr>
          <w:trHeight w:val="117"/>
        </w:trPr>
        <w:tc>
          <w:tcPr>
            <w:tcW w:w="4770" w:type="dxa"/>
            <w:vMerge/>
          </w:tcPr>
          <w:p w14:paraId="4488CC31" w14:textId="77777777" w:rsidR="002B6149" w:rsidRPr="00980FFE" w:rsidRDefault="002B6149" w:rsidP="002B6149"/>
        </w:tc>
        <w:tc>
          <w:tcPr>
            <w:tcW w:w="360" w:type="dxa"/>
            <w:vMerge/>
          </w:tcPr>
          <w:p w14:paraId="4F0E58CE" w14:textId="77777777" w:rsidR="002B6149" w:rsidRPr="00980FFE" w:rsidRDefault="002B6149" w:rsidP="002B6149"/>
        </w:tc>
        <w:tc>
          <w:tcPr>
            <w:tcW w:w="4930" w:type="dxa"/>
            <w:vMerge/>
            <w:vAlign w:val="bottom"/>
          </w:tcPr>
          <w:p w14:paraId="7471AAFA" w14:textId="77777777" w:rsidR="002B6149" w:rsidRPr="00980FFE" w:rsidRDefault="002B6149" w:rsidP="002B6149"/>
        </w:tc>
        <w:tc>
          <w:tcPr>
            <w:tcW w:w="450" w:type="dxa"/>
            <w:vMerge/>
          </w:tcPr>
          <w:p w14:paraId="47B93859" w14:textId="77777777" w:rsidR="002B6149" w:rsidRPr="00980FFE" w:rsidRDefault="002B6149" w:rsidP="002B6149"/>
        </w:tc>
        <w:tc>
          <w:tcPr>
            <w:tcW w:w="2425" w:type="dxa"/>
            <w:gridSpan w:val="3"/>
          </w:tcPr>
          <w:p w14:paraId="27B38E2B" w14:textId="77777777" w:rsidR="002B6149" w:rsidRPr="00980FFE" w:rsidRDefault="002B6149" w:rsidP="002B6149">
            <w:pPr>
              <w:pStyle w:val="ae"/>
            </w:pPr>
          </w:p>
        </w:tc>
        <w:tc>
          <w:tcPr>
            <w:tcW w:w="2425" w:type="dxa"/>
            <w:gridSpan w:val="2"/>
          </w:tcPr>
          <w:p w14:paraId="2E61C750" w14:textId="77777777" w:rsidR="002B6149" w:rsidRPr="00980FFE" w:rsidRDefault="002B6149" w:rsidP="002B6149">
            <w:pPr>
              <w:pStyle w:val="ae"/>
            </w:pPr>
          </w:p>
        </w:tc>
      </w:tr>
      <w:tr w:rsidR="002B6149" w:rsidRPr="00980FFE" w14:paraId="292C57ED" w14:textId="77777777" w:rsidTr="00343BBE">
        <w:trPr>
          <w:trHeight w:val="1461"/>
        </w:trPr>
        <w:tc>
          <w:tcPr>
            <w:tcW w:w="4770" w:type="dxa"/>
            <w:vMerge/>
          </w:tcPr>
          <w:p w14:paraId="332E54AF" w14:textId="77777777" w:rsidR="002B6149" w:rsidRPr="00980FFE" w:rsidRDefault="002B6149" w:rsidP="002B6149"/>
        </w:tc>
        <w:tc>
          <w:tcPr>
            <w:tcW w:w="360" w:type="dxa"/>
            <w:vMerge/>
          </w:tcPr>
          <w:p w14:paraId="13737C24" w14:textId="77777777" w:rsidR="002B6149" w:rsidRPr="00980FFE" w:rsidRDefault="002B6149" w:rsidP="002B6149"/>
        </w:tc>
        <w:tc>
          <w:tcPr>
            <w:tcW w:w="4930" w:type="dxa"/>
            <w:vMerge/>
            <w:vAlign w:val="bottom"/>
          </w:tcPr>
          <w:p w14:paraId="506E3E41" w14:textId="77777777" w:rsidR="002B6149" w:rsidRPr="00980FFE" w:rsidRDefault="002B6149" w:rsidP="002B6149"/>
        </w:tc>
        <w:tc>
          <w:tcPr>
            <w:tcW w:w="450" w:type="dxa"/>
            <w:vMerge/>
          </w:tcPr>
          <w:p w14:paraId="305720E6" w14:textId="77777777" w:rsidR="002B6149" w:rsidRPr="00980FFE" w:rsidRDefault="002B6149" w:rsidP="002B6149"/>
        </w:tc>
        <w:tc>
          <w:tcPr>
            <w:tcW w:w="4850" w:type="dxa"/>
            <w:gridSpan w:val="5"/>
            <w:vAlign w:val="center"/>
          </w:tcPr>
          <w:p w14:paraId="1995F6DE" w14:textId="64BAFBE3" w:rsidR="002B6149" w:rsidRPr="00980FFE" w:rsidRDefault="002B6149" w:rsidP="002B6149"/>
        </w:tc>
      </w:tr>
    </w:tbl>
    <w:p w14:paraId="2535D832" w14:textId="2A034415" w:rsidR="0087054B" w:rsidRPr="00035590" w:rsidRDefault="00A32F2A" w:rsidP="00A32F2A">
      <w:pPr>
        <w:tabs>
          <w:tab w:val="left" w:pos="4365"/>
        </w:tabs>
        <w:spacing w:after="0"/>
        <w:rPr>
          <w:sz w:val="16"/>
          <w:lang w:val="en-US"/>
        </w:rPr>
      </w:pPr>
      <w:r>
        <w:rPr>
          <w:sz w:val="16"/>
        </w:rPr>
        <w:tab/>
      </w:r>
    </w:p>
    <w:sectPr w:rsidR="0087054B" w:rsidRPr="00035590" w:rsidSect="002B6149">
      <w:headerReference w:type="default" r:id="rId22"/>
      <w:footerReference w:type="default" r:id="rId23"/>
      <w:headerReference w:type="first" r:id="rId24"/>
      <w:footerReference w:type="first" r:id="rId25"/>
      <w:pgSz w:w="16838" w:h="11906" w:orient="landscape" w:code="9"/>
      <w:pgMar w:top="245" w:right="864" w:bottom="245" w:left="864" w:header="144" w:footer="144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E52E06" w14:textId="77777777" w:rsidR="00D53712" w:rsidRDefault="00D53712" w:rsidP="00EE0D42">
      <w:pPr>
        <w:spacing w:after="0" w:line="240" w:lineRule="auto"/>
      </w:pPr>
      <w:r>
        <w:separator/>
      </w:r>
    </w:p>
  </w:endnote>
  <w:endnote w:type="continuationSeparator" w:id="0">
    <w:p w14:paraId="63A72D29" w14:textId="77777777" w:rsidR="00D53712" w:rsidRDefault="00D53712" w:rsidP="00EE0D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442715" w14:textId="69F9A794" w:rsidR="00F27245" w:rsidRDefault="00201AE6">
    <w:pPr>
      <w:pStyle w:val="af9"/>
    </w:pPr>
    <w:r>
      <w:rPr>
        <w:noProof/>
        <w:lang w:eastAsia="ru-RU"/>
      </w:rPr>
      <w:drawing>
        <wp:anchor distT="0" distB="0" distL="114300" distR="114300" simplePos="0" relativeHeight="251658236" behindDoc="0" locked="0" layoutInCell="1" allowOverlap="1" wp14:anchorId="2A989749" wp14:editId="4B24591E">
          <wp:simplePos x="0" y="0"/>
          <wp:positionH relativeFrom="column">
            <wp:posOffset>-586740</wp:posOffset>
          </wp:positionH>
          <wp:positionV relativeFrom="paragraph">
            <wp:posOffset>-2467408</wp:posOffset>
          </wp:positionV>
          <wp:extent cx="3712361" cy="2478000"/>
          <wp:effectExtent l="0" t="0" r="2540" b="0"/>
          <wp:wrapNone/>
          <wp:docPr id="99" name="Рисунок 99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9" name="Рисунок 99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712361" cy="24780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B1A618" w14:textId="38119FFB" w:rsidR="00E26BD0" w:rsidRDefault="003E41A4">
    <w:pPr>
      <w:pStyle w:val="af9"/>
    </w:pPr>
    <w:r>
      <w:rPr>
        <w:noProof/>
        <w:lang w:eastAsia="ru-RU"/>
      </w:rPr>
      <w:drawing>
        <wp:anchor distT="0" distB="0" distL="114300" distR="114300" simplePos="0" relativeHeight="251660286" behindDoc="0" locked="0" layoutInCell="1" allowOverlap="1" wp14:anchorId="32270132" wp14:editId="264D542B">
          <wp:simplePos x="0" y="0"/>
          <wp:positionH relativeFrom="column">
            <wp:posOffset>6518910</wp:posOffset>
          </wp:positionH>
          <wp:positionV relativeFrom="paragraph">
            <wp:posOffset>-2858770</wp:posOffset>
          </wp:positionV>
          <wp:extent cx="3670014" cy="2447925"/>
          <wp:effectExtent l="0" t="0" r="6985" b="0"/>
          <wp:wrapNone/>
          <wp:docPr id="97" name="Рисунок 97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7" name="Рисунок 97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3670014" cy="2447925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6F6F0C" w14:textId="77777777" w:rsidR="00D53712" w:rsidRDefault="00D53712" w:rsidP="00EE0D42">
      <w:pPr>
        <w:spacing w:after="0" w:line="240" w:lineRule="auto"/>
      </w:pPr>
      <w:r>
        <w:separator/>
      </w:r>
    </w:p>
  </w:footnote>
  <w:footnote w:type="continuationSeparator" w:id="0">
    <w:p w14:paraId="5B2A3E66" w14:textId="77777777" w:rsidR="00D53712" w:rsidRDefault="00D53712" w:rsidP="00EE0D4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6F61033" w14:textId="27B3C966" w:rsidR="003B3DDC" w:rsidRDefault="00A32F2A">
    <w:pPr>
      <w:pStyle w:val="af7"/>
    </w:pPr>
    <w:r>
      <w:rPr>
        <w:noProof/>
        <w:lang w:eastAsia="ru-RU"/>
      </w:rPr>
      <mc:AlternateContent>
        <mc:Choice Requires="wps">
          <w:drawing>
            <wp:anchor distT="0" distB="0" distL="114300" distR="114300" simplePos="0" relativeHeight="251686912" behindDoc="0" locked="0" layoutInCell="1" allowOverlap="1" wp14:anchorId="37421F21" wp14:editId="4AE66D83">
              <wp:simplePos x="0" y="0"/>
              <wp:positionH relativeFrom="column">
                <wp:posOffset>-539115</wp:posOffset>
              </wp:positionH>
              <wp:positionV relativeFrom="paragraph">
                <wp:posOffset>3251835</wp:posOffset>
              </wp:positionV>
              <wp:extent cx="6633481" cy="1325880"/>
              <wp:effectExtent l="0" t="0" r="0" b="7620"/>
              <wp:wrapNone/>
              <wp:docPr id="253" name="Прямоугольник 25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33481" cy="1325880"/>
                      </a:xfrm>
                      <a:prstGeom prst="rect">
                        <a:avLst/>
                      </a:prstGeom>
                      <a:solidFill>
                        <a:schemeClr val="accent2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0C5C163" id="Прямоугольник 253" o:spid="_x0000_s1026" style="position:absolute;margin-left:-42.45pt;margin-top:256.05pt;width:522.3pt;height:104.4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" fillcolor="#454c02 [3205]" stroked="f" strokeweight="1pt"/>
          </w:pict>
        </mc:Fallback>
      </mc:AlternateContent>
    </w:r>
    <w:r w:rsidR="00343BBE">
      <w:rPr>
        <w:noProof/>
        <w:lang w:eastAsia="ru-RU"/>
      </w:rPr>
      <w:drawing>
        <wp:anchor distT="0" distB="0" distL="114300" distR="114300" simplePos="0" relativeHeight="251661311" behindDoc="0" locked="0" layoutInCell="1" allowOverlap="1" wp14:anchorId="1707EC94" wp14:editId="2D3E53DF">
          <wp:simplePos x="0" y="0"/>
          <wp:positionH relativeFrom="column">
            <wp:posOffset>3366135</wp:posOffset>
          </wp:positionH>
          <wp:positionV relativeFrom="paragraph">
            <wp:posOffset>45720</wp:posOffset>
          </wp:positionV>
          <wp:extent cx="6223000" cy="2874010"/>
          <wp:effectExtent l="0" t="0" r="6350" b="2540"/>
          <wp:wrapNone/>
          <wp:docPr id="96" name="Рисунок 9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6" name="Рисунок 96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 bwMode="auto">
                  <a:xfrm>
                    <a:off x="0" y="0"/>
                    <a:ext cx="6223000" cy="287401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2BCA8F" w14:textId="0A81FE9E" w:rsidR="002C2634" w:rsidRPr="00AC33EC" w:rsidRDefault="00AC33EC">
    <w:pPr>
      <w:pStyle w:val="af7"/>
      <w:rPr>
        <w:lang w:val="en-US"/>
      </w:rPr>
    </w:pPr>
    <w:r>
      <w:rPr>
        <w:noProof/>
        <w:lang w:eastAsia="ru-RU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3C2CF5CB" wp14:editId="4C7BBC33">
              <wp:simplePos x="0" y="0"/>
              <wp:positionH relativeFrom="page">
                <wp:posOffset>552450</wp:posOffset>
              </wp:positionH>
              <wp:positionV relativeFrom="page">
                <wp:posOffset>-95250</wp:posOffset>
              </wp:positionV>
              <wp:extent cx="10140315" cy="7688580"/>
              <wp:effectExtent l="0" t="0" r="0" b="26670"/>
              <wp:wrapNone/>
              <wp:docPr id="240" name="Группа 240" descr="Фоновые изображения и графические объекты первой страницы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10140315" cy="7688580"/>
                        <a:chOff x="304800" y="0"/>
                        <a:chExt cx="10140315" cy="7688920"/>
                      </a:xfrm>
                    </wpg:grpSpPr>
                    <wps:wsp>
                      <wps:cNvPr id="76" name="Прямоугольник 76"/>
                      <wps:cNvSpPr>
                        <a:spLocks noChangeArrowheads="1"/>
                      </wps:cNvSpPr>
                      <wps:spPr bwMode="auto">
                        <a:xfrm>
                          <a:off x="9896475" y="0"/>
                          <a:ext cx="548640" cy="59355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vert="horz" wrap="square" lIns="91440" tIns="45720" rIns="91440" bIns="45720" numCol="1" anchor="t" anchorCtr="0" compatLnSpc="1">
                        <a:prstTxWarp prst="textNoShape">
                          <a:avLst/>
                        </a:prstTxWarp>
                      </wps:bodyPr>
                    </wps:wsp>
                    <wpg:grpSp>
                      <wpg:cNvPr id="34" name="Группа 59"/>
                      <wpg:cNvGrpSpPr>
                        <a:grpSpLocks noChangeAspect="1"/>
                      </wpg:cNvGrpSpPr>
                      <wpg:grpSpPr>
                        <a:xfrm>
                          <a:off x="3135842" y="0"/>
                          <a:ext cx="3669029" cy="487139"/>
                          <a:chOff x="38037" y="0"/>
                          <a:chExt cx="4884121" cy="647701"/>
                        </a:xfrm>
                        <a:solidFill>
                          <a:schemeClr val="accent1"/>
                        </a:solidFill>
                      </wpg:grpSpPr>
                      <wps:wsp>
                        <wps:cNvPr id="35" name="Прямоугольник 35"/>
                        <wps:cNvSpPr>
                          <a:spLocks noChangeArrowheads="1"/>
                        </wps:cNvSpPr>
                        <wps:spPr bwMode="auto">
                          <a:xfrm>
                            <a:off x="38037" y="0"/>
                            <a:ext cx="4503738" cy="825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7" name="Прямоугольник 37"/>
                        <wps:cNvSpPr>
                          <a:spLocks noChangeArrowheads="1"/>
                        </wps:cNvSpPr>
                        <wps:spPr bwMode="auto">
                          <a:xfrm>
                            <a:off x="418419" y="379413"/>
                            <a:ext cx="4503739" cy="82550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38" name="Прямоугольник 38"/>
                        <wps:cNvSpPr>
                          <a:spLocks noChangeArrowheads="1"/>
                        </wps:cNvSpPr>
                        <wps:spPr bwMode="auto">
                          <a:xfrm>
                            <a:off x="418419" y="569913"/>
                            <a:ext cx="4503739" cy="77788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  <wps:wsp>
                      <wps:cNvPr id="1" name="Прямоугольник 1"/>
                      <wps:cNvSpPr/>
                      <wps:spPr>
                        <a:xfrm>
                          <a:off x="3422346" y="511173"/>
                          <a:ext cx="3383280" cy="7177747"/>
                        </a:xfrm>
                        <a:prstGeom prst="rect">
                          <a:avLst/>
                        </a:prstGeom>
                        <a:blipFill>
                          <a:blip r:embed="rId1"/>
                          <a:stretch>
                            <a:fillRect/>
                          </a:stretch>
                        </a:blip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7" name="Прямоугольник 27" descr="Снаружи, сгруппированные изображения на верхней левой панели, два"/>
                      <wps:cNvSpPr/>
                      <wps:spPr>
                        <a:xfrm>
                          <a:off x="1863725" y="361950"/>
                          <a:ext cx="1371600" cy="1371301"/>
                        </a:xfrm>
                        <a:prstGeom prst="rect">
                          <a:avLst/>
                        </a:prstGeom>
                        <a:blipFill dpi="0" rotWithShape="1">
                          <a:blip r:embed="rId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8" name="Прямоугольник 28" descr="Снаружи, сгруппированные изображения на верхней левой панели, три"/>
                      <wps:cNvSpPr/>
                      <wps:spPr>
                        <a:xfrm>
                          <a:off x="304800" y="1840442"/>
                          <a:ext cx="1371600" cy="1371301"/>
                        </a:xfrm>
                        <a:prstGeom prst="rect">
                          <a:avLst/>
                        </a:prstGeom>
                        <a:blipFill dpi="0" rotWithShape="1">
                          <a:blip r:embed="rId3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29" name="Прямоугольник 29" descr="Снаружи, сгруппированные изображения на верхней левой панели, четыре"/>
                      <wps:cNvSpPr/>
                      <wps:spPr>
                        <a:xfrm>
                          <a:off x="1863725" y="1849967"/>
                          <a:ext cx="1371600" cy="1371301"/>
                        </a:xfrm>
                        <a:prstGeom prst="rect">
                          <a:avLst/>
                        </a:prstGeom>
                        <a:blipFill dpi="0" rotWithShape="1">
                          <a:blip r:embed="rId4"/>
                          <a:srcRect/>
                          <a:stretch>
                            <a:fillRect b="1144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g:grpSp>
                      <wpg:cNvPr id="31" name="Группа 30">
                        <a:extLst>
                          <a:ext uri="{FF2B5EF4-FFF2-40B4-BE49-F238E27FC236}">
                            <a16:creationId xmlns:a16="http://schemas.microsoft.com/office/drawing/2014/main" id="{74439988-1861-41FC-9196-7AB8B2900962}"/>
                          </a:ext>
                        </a:extLst>
                      </wpg:cNvPr>
                      <wpg:cNvGrpSpPr>
                        <a:grpSpLocks noChangeAspect="1"/>
                      </wpg:cNvGrpSpPr>
                      <wpg:grpSpPr>
                        <a:xfrm>
                          <a:off x="3650326" y="5709935"/>
                          <a:ext cx="2969900" cy="137126"/>
                          <a:chOff x="723676" y="917575"/>
                          <a:chExt cx="3957639" cy="182564"/>
                        </a:xfrm>
                        <a:solidFill>
                          <a:schemeClr val="accent1">
                            <a:lumMod val="20000"/>
                            <a:lumOff val="80000"/>
                            <a:alpha val="39000"/>
                          </a:schemeClr>
                        </a:solidFill>
                      </wpg:grpSpPr>
                      <wps:wsp>
                        <wps:cNvPr id="19" name="Овал 19">
                          <a:extLst>
                            <a:ext uri="{FF2B5EF4-FFF2-40B4-BE49-F238E27FC236}">
                              <a16:creationId xmlns:a16="http://schemas.microsoft.com/office/drawing/2014/main" id="{27AA573E-8CD3-46AE-975F-2B6136344C67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723676" y="917575"/>
                            <a:ext cx="179388" cy="182564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  <wps:wsp>
                        <wps:cNvPr id="21" name="Овал 21">
                          <a:extLst>
                            <a:ext uri="{FF2B5EF4-FFF2-40B4-BE49-F238E27FC236}">
                              <a16:creationId xmlns:a16="http://schemas.microsoft.com/office/drawing/2014/main" id="{BA0F98A4-81C8-423B-8F90-9145E52E0382}"/>
                            </a:ext>
                          </a:extLst>
                        </wps:cNvPr>
                        <wps:cNvSpPr>
                          <a:spLocks noChangeArrowheads="1"/>
                        </wps:cNvSpPr>
                        <wps:spPr bwMode="auto">
                          <a:xfrm>
                            <a:off x="4498752" y="917575"/>
                            <a:ext cx="182563" cy="182564"/>
                          </a:xfrm>
                          <a:prstGeom prst="ellips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bodyPr vert="horz" wrap="square" lIns="91440" tIns="45720" rIns="91440" bIns="45720" numCol="1" anchor="t" anchorCtr="0" compatLnSpc="1">
                          <a:prstTxWarp prst="textNoShape">
                            <a:avLst/>
                          </a:prstTxWarp>
                        </wps:bodyPr>
                      </wps:wsp>
                    </wpg:grp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139971D" id="Группа 240" o:spid="_x0000_s1026" alt="Фоновые изображения и графические объекты первой страницы" style="position:absolute;margin-left:43.5pt;margin-top:-7.5pt;width:798.45pt;height:605.4pt;z-index:251662336;mso-position-horizontal-relative:page;mso-position-vertical-relative:page" coordorigin="3048" coordsize="101403,7688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">
              <v:rect id="Прямоугольник 76" o:spid="_x0000_s1027" style="position:absolute;left:98964;width:5487;height:5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" fillcolor="#454c02 [3205]" stroked="f"/>
              <v:group id="Группа 59" o:spid="_x0000_s1028" style="position:absolute;left:31358;width:36690;height:4871" coordorigin="380" coordsize="48841,647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<o:lock v:ext="edit" aspectratio="t"/>
                <v:rect id="Прямоугольник 35" o:spid="_x0000_s1029" style="position:absolute;left:380;width:45037;height: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" filled="f" stroked="f"/>
                <v:rect id="Прямоугольник 37" o:spid="_x0000_s1030" style="position:absolute;left:4184;top:3794;width:45037;height:8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" filled="f" stroked="f"/>
                <v:rect id="Прямоугольник 38" o:spid="_x0000_s1031" style="position:absolute;left:4184;top:5699;width:45037;height: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" filled="f" stroked="f"/>
              </v:group>
              <v:rect id="Прямоугольник 1" o:spid="_x0000_s1032" style="position:absolute;left:34223;top:5111;width:33833;height:717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" strokecolor="#241542 [1604]" strokeweight="1pt">
                <v:fill r:id="rId5" o:title="" recolor="t" rotate="t" type="frame"/>
              </v:rect>
              <v:rect id="Прямоугольник 27" o:spid="_x0000_s1033" alt="Снаружи, сгруппированные изображения на верхней левой панели, два" style="position:absolute;left:18637;top:3619;width:13716;height:137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" stroked="f" strokeweight="1pt">
                <v:fill r:id="rId6" o:title="Снаружи, сгруппированные изображения на верхней левой панели, два" recolor="t" rotate="t" type="frame"/>
              </v:rect>
              <v:rect id="Прямоугольник 28" o:spid="_x0000_s1034" alt="Снаружи, сгруппированные изображения на верхней левой панели, три" style="position:absolute;left:3048;top:18404;width:13716;height:137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" stroked="f" strokeweight="1pt">
                <v:fill r:id="rId7" o:title="Снаружи, сгруппированные изображения на верхней левой панели, три" recolor="t" rotate="t" type="frame"/>
              </v:rect>
              <v:rect id="Прямоугольник 29" o:spid="_x0000_s1035" alt="Снаружи, сгруппированные изображения на верхней левой панели, четыре" style="position:absolute;left:18637;top:18499;width:13716;height:1371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" stroked="f" strokeweight="1pt">
                <v:fill r:id="rId8" o:title="Снаружи, сгруппированные изображения на верхней левой панели, четыре" recolor="t" rotate="t" type="frame"/>
              </v:rect>
              <v:group id="Группа 30" o:spid="_x0000_s1036" style="position:absolute;left:36503;top:57099;width:29699;height:1371" coordorigin="7236,9175" coordsize="39576,18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<o:lock v:ext="edit" aspectratio="t"/>
                <v:oval id="Овал 19" o:spid="_x0000_s1037" style="position:absolute;left:7236;top:9175;width:1794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" filled="f" stroked="f"/>
                <v:oval id="Овал 21" o:spid="_x0000_s1038" style="position:absolute;left:44987;top:9175;width:1826;height:182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" filled="f" stroked="f"/>
              </v:group>
              <w10:wrap anchorx="page" anchory="page"/>
            </v:group>
          </w:pict>
        </mc:Fallback>
      </mc:AlternateContent>
    </w:r>
    <w:r>
      <w:rPr>
        <w:noProof/>
        <w:lang w:eastAsia="ru-RU"/>
      </w:rPr>
      <w:drawing>
        <wp:anchor distT="0" distB="0" distL="114300" distR="114300" simplePos="0" relativeHeight="251659261" behindDoc="0" locked="0" layoutInCell="1" allowOverlap="1" wp14:anchorId="2188D731" wp14:editId="41EFC45F">
          <wp:simplePos x="0" y="0"/>
          <wp:positionH relativeFrom="column">
            <wp:posOffset>3810</wp:posOffset>
          </wp:positionH>
          <wp:positionV relativeFrom="paragraph">
            <wp:posOffset>194310</wp:posOffset>
          </wp:positionV>
          <wp:extent cx="1360805" cy="1330960"/>
          <wp:effectExtent l="0" t="0" r="0" b="2540"/>
          <wp:wrapNone/>
          <wp:docPr id="98" name="Рисунок 9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98" name="Рисунок 98"/>
                  <pic:cNvPicPr/>
                </pic:nvPicPr>
                <pic:blipFill>
                  <a:blip r:embed="rId9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9765" r="19765"/>
                  <a:stretch>
                    <a:fillRect/>
                  </a:stretch>
                </pic:blipFill>
                <pic:spPr bwMode="auto">
                  <a:xfrm>
                    <a:off x="0" y="0"/>
                    <a:ext cx="1360805" cy="133096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lang w:val="en-US"/>
      </w:rPr>
      <w:t>‘’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F"/>
    <w:multiLevelType w:val="singleLevel"/>
    <w:tmpl w:val="CF62878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1" w15:restartNumberingAfterBreak="0">
    <w:nsid w:val="FFFFFF88"/>
    <w:multiLevelType w:val="singleLevel"/>
    <w:tmpl w:val="4224A9D2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2" w15:restartNumberingAfterBreak="0">
    <w:nsid w:val="12352C93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3" w15:restartNumberingAfterBreak="0">
    <w:nsid w:val="1C74428D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" w15:restartNumberingAfterBreak="0">
    <w:nsid w:val="23330E49"/>
    <w:multiLevelType w:val="multilevel"/>
    <w:tmpl w:val="52A4F67A"/>
    <w:numStyleLink w:val="1"/>
  </w:abstractNum>
  <w:abstractNum w:abstractNumId="5" w15:restartNumberingAfterBreak="0">
    <w:nsid w:val="346E2CFD"/>
    <w:multiLevelType w:val="hybridMultilevel"/>
    <w:tmpl w:val="52A4F67A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22D6D92"/>
    <w:multiLevelType w:val="multilevel"/>
    <w:tmpl w:val="52A4F67A"/>
    <w:styleLink w:val="1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  <w:color w:val="000000" w:themeColor="text2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D946531"/>
    <w:multiLevelType w:val="hybridMultilevel"/>
    <w:tmpl w:val="BAF03E6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BC13362"/>
    <w:multiLevelType w:val="multilevel"/>
    <w:tmpl w:val="9930420C"/>
    <w:lvl w:ilvl="0">
      <w:start w:val="1"/>
      <w:numFmt w:val="decimal"/>
      <w:pStyle w:val="a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160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288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320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04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480" w:hanging="180"/>
      </w:pPr>
      <w:rPr>
        <w:rFonts w:hint="default"/>
      </w:rPr>
    </w:lvl>
  </w:abstractNum>
  <w:abstractNum w:abstractNumId="9" w15:restartNumberingAfterBreak="0">
    <w:nsid w:val="7755397B"/>
    <w:multiLevelType w:val="hybridMultilevel"/>
    <w:tmpl w:val="8D849FB4"/>
    <w:lvl w:ilvl="0" w:tplc="4BC093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FF3399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E1D6E34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1" w15:restartNumberingAfterBreak="0">
    <w:nsid w:val="7FDE3617"/>
    <w:multiLevelType w:val="hybridMultilevel"/>
    <w:tmpl w:val="BC3AB0C6"/>
    <w:lvl w:ilvl="0" w:tplc="04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2"/>
  </w:num>
  <w:num w:numId="3">
    <w:abstractNumId w:val="10"/>
  </w:num>
  <w:num w:numId="4">
    <w:abstractNumId w:val="11"/>
  </w:num>
  <w:num w:numId="5">
    <w:abstractNumId w:val="5"/>
  </w:num>
  <w:num w:numId="6">
    <w:abstractNumId w:val="6"/>
  </w:num>
  <w:num w:numId="7">
    <w:abstractNumId w:val="4"/>
  </w:num>
  <w:num w:numId="8">
    <w:abstractNumId w:val="9"/>
  </w:num>
  <w:num w:numId="9">
    <w:abstractNumId w:val="7"/>
  </w:num>
  <w:num w:numId="10">
    <w:abstractNumId w:val="8"/>
  </w:num>
  <w:num w:numId="11">
    <w:abstractNumId w:val="1"/>
  </w:num>
  <w:num w:numId="1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123BA"/>
    <w:rsid w:val="00004C89"/>
    <w:rsid w:val="000064FA"/>
    <w:rsid w:val="00007244"/>
    <w:rsid w:val="00023293"/>
    <w:rsid w:val="00025616"/>
    <w:rsid w:val="00035590"/>
    <w:rsid w:val="000412DF"/>
    <w:rsid w:val="00045535"/>
    <w:rsid w:val="000470C3"/>
    <w:rsid w:val="0005081D"/>
    <w:rsid w:val="00061977"/>
    <w:rsid w:val="00063A0B"/>
    <w:rsid w:val="00070DA7"/>
    <w:rsid w:val="00083258"/>
    <w:rsid w:val="0008589E"/>
    <w:rsid w:val="0008782A"/>
    <w:rsid w:val="000A065A"/>
    <w:rsid w:val="000A66FC"/>
    <w:rsid w:val="000D72FC"/>
    <w:rsid w:val="00102686"/>
    <w:rsid w:val="001112A3"/>
    <w:rsid w:val="00112F7C"/>
    <w:rsid w:val="00120DEC"/>
    <w:rsid w:val="00126C13"/>
    <w:rsid w:val="0014700A"/>
    <w:rsid w:val="001A4CC8"/>
    <w:rsid w:val="001B4EA3"/>
    <w:rsid w:val="001B6C0D"/>
    <w:rsid w:val="001C21B1"/>
    <w:rsid w:val="001C5479"/>
    <w:rsid w:val="001D646B"/>
    <w:rsid w:val="001D6CC4"/>
    <w:rsid w:val="001E7335"/>
    <w:rsid w:val="002015E1"/>
    <w:rsid w:val="00201AE6"/>
    <w:rsid w:val="002126E9"/>
    <w:rsid w:val="0023123D"/>
    <w:rsid w:val="00242A78"/>
    <w:rsid w:val="00260C67"/>
    <w:rsid w:val="002802CE"/>
    <w:rsid w:val="002904EE"/>
    <w:rsid w:val="002B343F"/>
    <w:rsid w:val="002B6149"/>
    <w:rsid w:val="002C2634"/>
    <w:rsid w:val="002C2B6A"/>
    <w:rsid w:val="002D68E3"/>
    <w:rsid w:val="002F1024"/>
    <w:rsid w:val="002F1384"/>
    <w:rsid w:val="003007A7"/>
    <w:rsid w:val="0030606E"/>
    <w:rsid w:val="003222DC"/>
    <w:rsid w:val="003257E1"/>
    <w:rsid w:val="00325DEC"/>
    <w:rsid w:val="003361A1"/>
    <w:rsid w:val="00342F1C"/>
    <w:rsid w:val="00343BBE"/>
    <w:rsid w:val="003611B8"/>
    <w:rsid w:val="0037154D"/>
    <w:rsid w:val="00395F3F"/>
    <w:rsid w:val="003A31C1"/>
    <w:rsid w:val="003A504D"/>
    <w:rsid w:val="003A592D"/>
    <w:rsid w:val="003B3DDC"/>
    <w:rsid w:val="003B3F7F"/>
    <w:rsid w:val="003C510B"/>
    <w:rsid w:val="003D3938"/>
    <w:rsid w:val="003E41A4"/>
    <w:rsid w:val="003E5004"/>
    <w:rsid w:val="003F18A9"/>
    <w:rsid w:val="003F33B7"/>
    <w:rsid w:val="003F4FD8"/>
    <w:rsid w:val="004045E5"/>
    <w:rsid w:val="004167DB"/>
    <w:rsid w:val="00421496"/>
    <w:rsid w:val="004251AC"/>
    <w:rsid w:val="0044367C"/>
    <w:rsid w:val="00453803"/>
    <w:rsid w:val="0046227B"/>
    <w:rsid w:val="00477697"/>
    <w:rsid w:val="004906D9"/>
    <w:rsid w:val="004A7034"/>
    <w:rsid w:val="00500564"/>
    <w:rsid w:val="00514EF5"/>
    <w:rsid w:val="00543854"/>
    <w:rsid w:val="005652B9"/>
    <w:rsid w:val="00583F60"/>
    <w:rsid w:val="005A53FA"/>
    <w:rsid w:val="005B007C"/>
    <w:rsid w:val="005B1532"/>
    <w:rsid w:val="005E5B15"/>
    <w:rsid w:val="005E5ECB"/>
    <w:rsid w:val="005F6411"/>
    <w:rsid w:val="005F71B3"/>
    <w:rsid w:val="0062123A"/>
    <w:rsid w:val="00656440"/>
    <w:rsid w:val="0066060B"/>
    <w:rsid w:val="006676A1"/>
    <w:rsid w:val="00673093"/>
    <w:rsid w:val="006950CB"/>
    <w:rsid w:val="006B2C09"/>
    <w:rsid w:val="006D269B"/>
    <w:rsid w:val="006D4D00"/>
    <w:rsid w:val="006E2D42"/>
    <w:rsid w:val="006E47ED"/>
    <w:rsid w:val="00733159"/>
    <w:rsid w:val="0074206B"/>
    <w:rsid w:val="00747893"/>
    <w:rsid w:val="007558F9"/>
    <w:rsid w:val="0075647B"/>
    <w:rsid w:val="00771433"/>
    <w:rsid w:val="00780BF8"/>
    <w:rsid w:val="007813DC"/>
    <w:rsid w:val="00796B1F"/>
    <w:rsid w:val="007F525E"/>
    <w:rsid w:val="00806D18"/>
    <w:rsid w:val="008201F2"/>
    <w:rsid w:val="0083044C"/>
    <w:rsid w:val="008426AB"/>
    <w:rsid w:val="0085182D"/>
    <w:rsid w:val="00863AA7"/>
    <w:rsid w:val="0087054B"/>
    <w:rsid w:val="008709F5"/>
    <w:rsid w:val="00877A91"/>
    <w:rsid w:val="008B721A"/>
    <w:rsid w:val="008D262C"/>
    <w:rsid w:val="008E3921"/>
    <w:rsid w:val="008F330F"/>
    <w:rsid w:val="00911148"/>
    <w:rsid w:val="00925552"/>
    <w:rsid w:val="0094511B"/>
    <w:rsid w:val="009469B5"/>
    <w:rsid w:val="00947471"/>
    <w:rsid w:val="0096116C"/>
    <w:rsid w:val="00962C58"/>
    <w:rsid w:val="00962E16"/>
    <w:rsid w:val="00966D24"/>
    <w:rsid w:val="00980FFE"/>
    <w:rsid w:val="00991A53"/>
    <w:rsid w:val="0099433E"/>
    <w:rsid w:val="00A123BA"/>
    <w:rsid w:val="00A31CC1"/>
    <w:rsid w:val="00A32F2A"/>
    <w:rsid w:val="00A60160"/>
    <w:rsid w:val="00A71DA8"/>
    <w:rsid w:val="00A7462C"/>
    <w:rsid w:val="00A841DC"/>
    <w:rsid w:val="00A97D40"/>
    <w:rsid w:val="00AA0B45"/>
    <w:rsid w:val="00AB10BD"/>
    <w:rsid w:val="00AB2426"/>
    <w:rsid w:val="00AC33EC"/>
    <w:rsid w:val="00AF3A6B"/>
    <w:rsid w:val="00AF5FB0"/>
    <w:rsid w:val="00B10630"/>
    <w:rsid w:val="00B74BA4"/>
    <w:rsid w:val="00BB7D10"/>
    <w:rsid w:val="00BC0575"/>
    <w:rsid w:val="00BD3BEE"/>
    <w:rsid w:val="00BE15BA"/>
    <w:rsid w:val="00BE3584"/>
    <w:rsid w:val="00BE6E05"/>
    <w:rsid w:val="00BF3658"/>
    <w:rsid w:val="00C03322"/>
    <w:rsid w:val="00C04F2A"/>
    <w:rsid w:val="00C11BEC"/>
    <w:rsid w:val="00C34D2E"/>
    <w:rsid w:val="00C453B9"/>
    <w:rsid w:val="00C45EB7"/>
    <w:rsid w:val="00C756A4"/>
    <w:rsid w:val="00C93380"/>
    <w:rsid w:val="00C945AB"/>
    <w:rsid w:val="00C95879"/>
    <w:rsid w:val="00CB0D1D"/>
    <w:rsid w:val="00CC24B6"/>
    <w:rsid w:val="00CC6558"/>
    <w:rsid w:val="00CD5D33"/>
    <w:rsid w:val="00CE11A8"/>
    <w:rsid w:val="00CF7EEF"/>
    <w:rsid w:val="00D0268F"/>
    <w:rsid w:val="00D056B2"/>
    <w:rsid w:val="00D0664A"/>
    <w:rsid w:val="00D0748E"/>
    <w:rsid w:val="00D30F1D"/>
    <w:rsid w:val="00D53712"/>
    <w:rsid w:val="00D71A8B"/>
    <w:rsid w:val="00DA0DE0"/>
    <w:rsid w:val="00DD10A9"/>
    <w:rsid w:val="00E0645C"/>
    <w:rsid w:val="00E20E6A"/>
    <w:rsid w:val="00E26BD0"/>
    <w:rsid w:val="00E340AA"/>
    <w:rsid w:val="00E41759"/>
    <w:rsid w:val="00E447BF"/>
    <w:rsid w:val="00E55D74"/>
    <w:rsid w:val="00E73EA4"/>
    <w:rsid w:val="00E76EAD"/>
    <w:rsid w:val="00E81234"/>
    <w:rsid w:val="00E81EFF"/>
    <w:rsid w:val="00EA120D"/>
    <w:rsid w:val="00EA49C3"/>
    <w:rsid w:val="00EC2FE0"/>
    <w:rsid w:val="00EC6716"/>
    <w:rsid w:val="00EC6ACE"/>
    <w:rsid w:val="00EE0D42"/>
    <w:rsid w:val="00EE7EDE"/>
    <w:rsid w:val="00EF541D"/>
    <w:rsid w:val="00F06936"/>
    <w:rsid w:val="00F152F2"/>
    <w:rsid w:val="00F27245"/>
    <w:rsid w:val="00F30107"/>
    <w:rsid w:val="00F45DF9"/>
    <w:rsid w:val="00F5441F"/>
    <w:rsid w:val="00F61360"/>
    <w:rsid w:val="00F716FF"/>
    <w:rsid w:val="00F90D46"/>
    <w:rsid w:val="00FC538A"/>
    <w:rsid w:val="00FC7F71"/>
    <w:rsid w:val="00FE33E9"/>
    <w:rsid w:val="00FF01B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8AD1073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1"/>
        <w:szCs w:val="21"/>
        <w:lang w:val="ru-RU" w:eastAsia="en-US" w:bidi="ar-SA"/>
      </w:rPr>
    </w:rPrDefault>
    <w:pPrDefault>
      <w:pPr>
        <w:spacing w:after="16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semiHidden="1" w:uiPriority="39"/>
    <w:lsdException w:name="toc 3" w:semiHidden="1" w:uiPriority="39"/>
    <w:lsdException w:name="toc 4" w:semiHidden="1" w:uiPriority="39"/>
    <w:lsdException w:name="toc 5" w:semiHidden="1" w:uiPriority="39"/>
    <w:lsdException w:name="toc 6" w:semiHidden="1" w:uiPriority="39"/>
    <w:lsdException w:name="toc 7" w:semiHidden="1" w:uiPriority="39"/>
    <w:lsdException w:name="toc 8" w:semiHidden="1" w:uiPriority="39"/>
    <w:lsdException w:name="toc 9" w:semiHidden="1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uiPriority="29" w:qFormat="1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0">
    <w:name w:val="Normal"/>
    <w:qFormat/>
    <w:rsid w:val="00980FFE"/>
    <w:pPr>
      <w:spacing w:line="216" w:lineRule="auto"/>
    </w:pPr>
    <w:rPr>
      <w:sz w:val="22"/>
    </w:rPr>
  </w:style>
  <w:style w:type="paragraph" w:styleId="10">
    <w:name w:val="heading 1"/>
    <w:basedOn w:val="a0"/>
    <w:next w:val="a0"/>
    <w:link w:val="11"/>
    <w:uiPriority w:val="9"/>
    <w:qFormat/>
    <w:rsid w:val="00980FFE"/>
    <w:pPr>
      <w:keepNext/>
      <w:keepLines/>
      <w:spacing w:before="240" w:after="240"/>
      <w:ind w:right="720"/>
      <w:outlineLvl w:val="0"/>
    </w:pPr>
    <w:rPr>
      <w:rFonts w:asciiTheme="majorHAnsi" w:eastAsiaTheme="majorEastAsia" w:hAnsiTheme="majorHAnsi" w:cstheme="majorBidi"/>
      <w:b/>
      <w:caps/>
      <w:noProof/>
      <w:color w:val="262626" w:themeColor="text1" w:themeTint="D9"/>
      <w:sz w:val="40"/>
      <w:szCs w:val="40"/>
    </w:rPr>
  </w:style>
  <w:style w:type="paragraph" w:styleId="2">
    <w:name w:val="heading 2"/>
    <w:basedOn w:val="a0"/>
    <w:next w:val="a0"/>
    <w:link w:val="20"/>
    <w:uiPriority w:val="9"/>
    <w:semiHidden/>
    <w:qFormat/>
    <w:rsid w:val="00BE3584"/>
    <w:pPr>
      <w:keepNext/>
      <w:keepLines/>
      <w:spacing w:before="120" w:after="0" w:line="240" w:lineRule="auto"/>
      <w:outlineLvl w:val="1"/>
    </w:pPr>
    <w:rPr>
      <w:rFonts w:asciiTheme="majorHAnsi" w:eastAsiaTheme="majorEastAsia" w:hAnsiTheme="majorHAnsi" w:cstheme="majorBidi"/>
      <w:color w:val="454C02" w:themeColor="accent2"/>
      <w:sz w:val="36"/>
      <w:szCs w:val="36"/>
    </w:rPr>
  </w:style>
  <w:style w:type="paragraph" w:styleId="3">
    <w:name w:val="heading 3"/>
    <w:basedOn w:val="a0"/>
    <w:next w:val="a0"/>
    <w:link w:val="30"/>
    <w:uiPriority w:val="9"/>
    <w:semiHidden/>
    <w:qFormat/>
    <w:rsid w:val="00BE3584"/>
    <w:pPr>
      <w:keepNext/>
      <w:keepLines/>
      <w:spacing w:before="80" w:after="0" w:line="240" w:lineRule="auto"/>
      <w:outlineLvl w:val="2"/>
    </w:pPr>
    <w:rPr>
      <w:rFonts w:asciiTheme="majorHAnsi" w:eastAsiaTheme="majorEastAsia" w:hAnsiTheme="majorHAnsi" w:cstheme="majorBidi"/>
      <w:color w:val="333801" w:themeColor="accent2" w:themeShade="BF"/>
      <w:sz w:val="32"/>
      <w:szCs w:val="32"/>
    </w:rPr>
  </w:style>
  <w:style w:type="paragraph" w:styleId="4">
    <w:name w:val="heading 4"/>
    <w:basedOn w:val="a0"/>
    <w:next w:val="a0"/>
    <w:link w:val="40"/>
    <w:uiPriority w:val="9"/>
    <w:semiHidden/>
    <w:qFormat/>
    <w:rsid w:val="00BE3584"/>
    <w:pPr>
      <w:keepNext/>
      <w:keepLines/>
      <w:spacing w:before="80" w:after="0" w:line="240" w:lineRule="auto"/>
      <w:outlineLvl w:val="3"/>
    </w:pPr>
    <w:rPr>
      <w:rFonts w:asciiTheme="majorHAnsi" w:eastAsiaTheme="majorEastAsia" w:hAnsiTheme="majorHAnsi" w:cstheme="majorBidi"/>
      <w:i/>
      <w:iCs/>
      <w:color w:val="222501" w:themeColor="accent2" w:themeShade="80"/>
      <w:sz w:val="28"/>
      <w:szCs w:val="28"/>
    </w:rPr>
  </w:style>
  <w:style w:type="paragraph" w:styleId="5">
    <w:name w:val="heading 5"/>
    <w:basedOn w:val="a0"/>
    <w:next w:val="a0"/>
    <w:link w:val="50"/>
    <w:uiPriority w:val="9"/>
    <w:semiHidden/>
    <w:qFormat/>
    <w:rsid w:val="00BE3584"/>
    <w:pPr>
      <w:keepNext/>
      <w:keepLines/>
      <w:spacing w:before="80" w:after="0" w:line="240" w:lineRule="auto"/>
      <w:outlineLvl w:val="4"/>
    </w:pPr>
    <w:rPr>
      <w:rFonts w:asciiTheme="majorHAnsi" w:eastAsiaTheme="majorEastAsia" w:hAnsiTheme="majorHAnsi" w:cstheme="majorBidi"/>
      <w:color w:val="333801" w:themeColor="accent2" w:themeShade="BF"/>
      <w:sz w:val="24"/>
      <w:szCs w:val="24"/>
    </w:rPr>
  </w:style>
  <w:style w:type="paragraph" w:styleId="6">
    <w:name w:val="heading 6"/>
    <w:basedOn w:val="a0"/>
    <w:next w:val="a0"/>
    <w:link w:val="60"/>
    <w:uiPriority w:val="9"/>
    <w:semiHidden/>
    <w:qFormat/>
    <w:rsid w:val="00BE3584"/>
    <w:pPr>
      <w:keepNext/>
      <w:keepLines/>
      <w:spacing w:before="80" w:after="0" w:line="240" w:lineRule="auto"/>
      <w:outlineLvl w:val="5"/>
    </w:pPr>
    <w:rPr>
      <w:rFonts w:asciiTheme="majorHAnsi" w:eastAsiaTheme="majorEastAsia" w:hAnsiTheme="majorHAnsi" w:cstheme="majorBidi"/>
      <w:i/>
      <w:iCs/>
      <w:color w:val="222501" w:themeColor="accent2" w:themeShade="80"/>
      <w:sz w:val="24"/>
      <w:szCs w:val="24"/>
    </w:rPr>
  </w:style>
  <w:style w:type="paragraph" w:styleId="7">
    <w:name w:val="heading 7"/>
    <w:basedOn w:val="a0"/>
    <w:next w:val="a0"/>
    <w:link w:val="70"/>
    <w:uiPriority w:val="9"/>
    <w:semiHidden/>
    <w:qFormat/>
    <w:rsid w:val="00BE3584"/>
    <w:pPr>
      <w:keepNext/>
      <w:keepLines/>
      <w:spacing w:before="80" w:after="0" w:line="240" w:lineRule="auto"/>
      <w:outlineLvl w:val="6"/>
    </w:pPr>
    <w:rPr>
      <w:rFonts w:asciiTheme="majorHAnsi" w:eastAsiaTheme="majorEastAsia" w:hAnsiTheme="majorHAnsi" w:cstheme="majorBidi"/>
      <w:b/>
      <w:bCs/>
      <w:color w:val="222501" w:themeColor="accent2" w:themeShade="80"/>
      <w:szCs w:val="22"/>
    </w:rPr>
  </w:style>
  <w:style w:type="paragraph" w:styleId="8">
    <w:name w:val="heading 8"/>
    <w:basedOn w:val="a0"/>
    <w:next w:val="a0"/>
    <w:link w:val="80"/>
    <w:uiPriority w:val="9"/>
    <w:semiHidden/>
    <w:qFormat/>
    <w:rsid w:val="00BE3584"/>
    <w:pPr>
      <w:keepNext/>
      <w:keepLines/>
      <w:spacing w:before="80" w:after="0" w:line="240" w:lineRule="auto"/>
      <w:outlineLvl w:val="7"/>
    </w:pPr>
    <w:rPr>
      <w:rFonts w:asciiTheme="majorHAnsi" w:eastAsiaTheme="majorEastAsia" w:hAnsiTheme="majorHAnsi" w:cstheme="majorBidi"/>
      <w:color w:val="222501" w:themeColor="accent2" w:themeShade="80"/>
      <w:szCs w:val="22"/>
    </w:rPr>
  </w:style>
  <w:style w:type="paragraph" w:styleId="9">
    <w:name w:val="heading 9"/>
    <w:basedOn w:val="a0"/>
    <w:next w:val="a0"/>
    <w:link w:val="90"/>
    <w:uiPriority w:val="9"/>
    <w:semiHidden/>
    <w:qFormat/>
    <w:rsid w:val="00BE3584"/>
    <w:pPr>
      <w:keepNext/>
      <w:keepLines/>
      <w:spacing w:before="80" w:after="0" w:line="240" w:lineRule="auto"/>
      <w:outlineLvl w:val="8"/>
    </w:pPr>
    <w:rPr>
      <w:rFonts w:asciiTheme="majorHAnsi" w:eastAsiaTheme="majorEastAsia" w:hAnsiTheme="majorHAnsi" w:cstheme="majorBidi"/>
      <w:i/>
      <w:iCs/>
      <w:color w:val="222501" w:themeColor="accent2" w:themeShade="80"/>
      <w:szCs w:val="22"/>
    </w:rPr>
  </w:style>
  <w:style w:type="character" w:default="1" w:styleId="a1">
    <w:name w:val="Default Paragraph Font"/>
    <w:uiPriority w:val="1"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table" w:styleId="a4">
    <w:name w:val="Table Grid"/>
    <w:basedOn w:val="a2"/>
    <w:uiPriority w:val="39"/>
    <w:rsid w:val="001D6CC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40">
    <w:name w:val="Заголовок 4 Знак"/>
    <w:basedOn w:val="a1"/>
    <w:link w:val="4"/>
    <w:uiPriority w:val="9"/>
    <w:semiHidden/>
    <w:rsid w:val="0008589E"/>
    <w:rPr>
      <w:rFonts w:asciiTheme="majorHAnsi" w:eastAsiaTheme="majorEastAsia" w:hAnsiTheme="majorHAnsi" w:cstheme="majorBidi"/>
      <w:i/>
      <w:iCs/>
      <w:color w:val="222501" w:themeColor="accent2" w:themeShade="80"/>
      <w:sz w:val="28"/>
      <w:szCs w:val="28"/>
    </w:rPr>
  </w:style>
  <w:style w:type="paragraph" w:styleId="a5">
    <w:name w:val="Title"/>
    <w:basedOn w:val="a0"/>
    <w:next w:val="a0"/>
    <w:link w:val="a6"/>
    <w:uiPriority w:val="10"/>
    <w:qFormat/>
    <w:rsid w:val="00342F1C"/>
    <w:pPr>
      <w:spacing w:after="0" w:line="192" w:lineRule="auto"/>
      <w:contextualSpacing/>
    </w:pPr>
    <w:rPr>
      <w:rFonts w:asciiTheme="majorHAnsi" w:eastAsiaTheme="majorEastAsia" w:hAnsiTheme="majorHAnsi" w:cstheme="majorBidi"/>
      <w:b/>
      <w:color w:val="492A86" w:themeColor="accent1"/>
      <w:sz w:val="72"/>
      <w:szCs w:val="96"/>
    </w:rPr>
  </w:style>
  <w:style w:type="character" w:customStyle="1" w:styleId="a6">
    <w:name w:val="Заголовок Знак"/>
    <w:basedOn w:val="a1"/>
    <w:link w:val="a5"/>
    <w:uiPriority w:val="10"/>
    <w:rsid w:val="00342F1C"/>
    <w:rPr>
      <w:rFonts w:asciiTheme="majorHAnsi" w:eastAsiaTheme="majorEastAsia" w:hAnsiTheme="majorHAnsi" w:cstheme="majorBidi"/>
      <w:b/>
      <w:color w:val="492A86" w:themeColor="accent1"/>
      <w:sz w:val="72"/>
      <w:szCs w:val="96"/>
    </w:rPr>
  </w:style>
  <w:style w:type="paragraph" w:styleId="a7">
    <w:name w:val="List Paragraph"/>
    <w:basedOn w:val="a0"/>
    <w:uiPriority w:val="34"/>
    <w:semiHidden/>
    <w:rsid w:val="00877A91"/>
    <w:pPr>
      <w:ind w:left="720"/>
      <w:contextualSpacing/>
    </w:pPr>
  </w:style>
  <w:style w:type="numbering" w:customStyle="1" w:styleId="1">
    <w:name w:val="Стиль1"/>
    <w:uiPriority w:val="99"/>
    <w:rsid w:val="006676A1"/>
    <w:pPr>
      <w:numPr>
        <w:numId w:val="6"/>
      </w:numPr>
    </w:pPr>
  </w:style>
  <w:style w:type="character" w:customStyle="1" w:styleId="20">
    <w:name w:val="Заголовок 2 Знак"/>
    <w:basedOn w:val="a1"/>
    <w:link w:val="2"/>
    <w:uiPriority w:val="9"/>
    <w:semiHidden/>
    <w:rsid w:val="0008589E"/>
    <w:rPr>
      <w:rFonts w:asciiTheme="majorHAnsi" w:eastAsiaTheme="majorEastAsia" w:hAnsiTheme="majorHAnsi" w:cstheme="majorBidi"/>
      <w:color w:val="454C02" w:themeColor="accent2"/>
      <w:sz w:val="36"/>
      <w:szCs w:val="36"/>
    </w:rPr>
  </w:style>
  <w:style w:type="paragraph" w:customStyle="1" w:styleId="31">
    <w:name w:val="Адрес 3"/>
    <w:basedOn w:val="a8"/>
    <w:link w:val="32"/>
    <w:semiHidden/>
    <w:rsid w:val="00CD5D33"/>
    <w:pPr>
      <w:spacing w:after="0"/>
      <w:jc w:val="center"/>
    </w:pPr>
    <w:rPr>
      <w:rFonts w:ascii="Century Gothic" w:hAnsi="Century Gothic"/>
      <w:color w:val="7D8A03" w:themeColor="accent2" w:themeTint="D9"/>
    </w:rPr>
  </w:style>
  <w:style w:type="character" w:customStyle="1" w:styleId="32">
    <w:name w:val="Адрес 3 (знак)"/>
    <w:basedOn w:val="a9"/>
    <w:link w:val="31"/>
    <w:semiHidden/>
    <w:rsid w:val="00260C67"/>
    <w:rPr>
      <w:rFonts w:ascii="Century Gothic" w:hAnsi="Century Gothic"/>
      <w:b/>
      <w:caps/>
      <w:color w:val="454C02" w:themeColor="accent2"/>
      <w:spacing w:val="20"/>
      <w:sz w:val="28"/>
      <w:szCs w:val="28"/>
    </w:rPr>
  </w:style>
  <w:style w:type="paragraph" w:styleId="a8">
    <w:name w:val="Subtitle"/>
    <w:basedOn w:val="a0"/>
    <w:next w:val="a0"/>
    <w:link w:val="a9"/>
    <w:uiPriority w:val="11"/>
    <w:qFormat/>
    <w:rsid w:val="00342F1C"/>
    <w:pPr>
      <w:spacing w:line="192" w:lineRule="auto"/>
    </w:pPr>
    <w:rPr>
      <w:b/>
      <w:caps/>
      <w:color w:val="262626" w:themeColor="text1" w:themeTint="D9"/>
      <w:sz w:val="96"/>
      <w:szCs w:val="114"/>
    </w:rPr>
  </w:style>
  <w:style w:type="character" w:customStyle="1" w:styleId="a9">
    <w:name w:val="Подзаголовок Знак"/>
    <w:basedOn w:val="a1"/>
    <w:link w:val="a8"/>
    <w:uiPriority w:val="11"/>
    <w:rsid w:val="00342F1C"/>
    <w:rPr>
      <w:b/>
      <w:caps/>
      <w:color w:val="262626" w:themeColor="text1" w:themeTint="D9"/>
      <w:sz w:val="96"/>
      <w:szCs w:val="114"/>
    </w:rPr>
  </w:style>
  <w:style w:type="paragraph" w:styleId="aa">
    <w:name w:val="Normal (Web)"/>
    <w:basedOn w:val="a0"/>
    <w:uiPriority w:val="99"/>
    <w:semiHidden/>
    <w:unhideWhenUsed/>
    <w:rsid w:val="00B74BA4"/>
    <w:pPr>
      <w:spacing w:before="100" w:beforeAutospacing="1" w:after="100" w:afterAutospacing="1"/>
    </w:pPr>
    <w:rPr>
      <w:rFonts w:ascii="Times New Roman" w:hAnsi="Times New Roman"/>
      <w:sz w:val="24"/>
      <w:lang w:eastAsia="ja-JP"/>
    </w:rPr>
  </w:style>
  <w:style w:type="character" w:customStyle="1" w:styleId="11">
    <w:name w:val="Заголовок 1 Знак"/>
    <w:basedOn w:val="a1"/>
    <w:link w:val="10"/>
    <w:uiPriority w:val="9"/>
    <w:rsid w:val="00980FFE"/>
    <w:rPr>
      <w:rFonts w:asciiTheme="majorHAnsi" w:eastAsiaTheme="majorEastAsia" w:hAnsiTheme="majorHAnsi" w:cstheme="majorBidi"/>
      <w:b/>
      <w:caps/>
      <w:noProof/>
      <w:color w:val="262626" w:themeColor="text1" w:themeTint="D9"/>
      <w:sz w:val="40"/>
      <w:szCs w:val="40"/>
    </w:rPr>
  </w:style>
  <w:style w:type="character" w:customStyle="1" w:styleId="30">
    <w:name w:val="Заголовок 3 Знак"/>
    <w:basedOn w:val="a1"/>
    <w:link w:val="3"/>
    <w:uiPriority w:val="9"/>
    <w:semiHidden/>
    <w:rsid w:val="0008589E"/>
    <w:rPr>
      <w:rFonts w:asciiTheme="majorHAnsi" w:eastAsiaTheme="majorEastAsia" w:hAnsiTheme="majorHAnsi" w:cstheme="majorBidi"/>
      <w:color w:val="333801" w:themeColor="accent2" w:themeShade="BF"/>
      <w:sz w:val="32"/>
      <w:szCs w:val="32"/>
    </w:rPr>
  </w:style>
  <w:style w:type="character" w:customStyle="1" w:styleId="50">
    <w:name w:val="Заголовок 5 Знак"/>
    <w:basedOn w:val="a1"/>
    <w:link w:val="5"/>
    <w:uiPriority w:val="9"/>
    <w:semiHidden/>
    <w:rsid w:val="0008589E"/>
    <w:rPr>
      <w:rFonts w:asciiTheme="majorHAnsi" w:eastAsiaTheme="majorEastAsia" w:hAnsiTheme="majorHAnsi" w:cstheme="majorBidi"/>
      <w:color w:val="333801" w:themeColor="accent2" w:themeShade="BF"/>
      <w:sz w:val="24"/>
      <w:szCs w:val="24"/>
    </w:rPr>
  </w:style>
  <w:style w:type="character" w:customStyle="1" w:styleId="60">
    <w:name w:val="Заголовок 6 Знак"/>
    <w:basedOn w:val="a1"/>
    <w:link w:val="6"/>
    <w:uiPriority w:val="9"/>
    <w:semiHidden/>
    <w:rsid w:val="0008589E"/>
    <w:rPr>
      <w:rFonts w:asciiTheme="majorHAnsi" w:eastAsiaTheme="majorEastAsia" w:hAnsiTheme="majorHAnsi" w:cstheme="majorBidi"/>
      <w:i/>
      <w:iCs/>
      <w:color w:val="222501" w:themeColor="accent2" w:themeShade="80"/>
      <w:sz w:val="24"/>
      <w:szCs w:val="24"/>
    </w:rPr>
  </w:style>
  <w:style w:type="character" w:customStyle="1" w:styleId="70">
    <w:name w:val="Заголовок 7 Знак"/>
    <w:basedOn w:val="a1"/>
    <w:link w:val="7"/>
    <w:uiPriority w:val="9"/>
    <w:semiHidden/>
    <w:rsid w:val="0008589E"/>
    <w:rPr>
      <w:rFonts w:asciiTheme="majorHAnsi" w:eastAsiaTheme="majorEastAsia" w:hAnsiTheme="majorHAnsi" w:cstheme="majorBidi"/>
      <w:b/>
      <w:bCs/>
      <w:color w:val="222501" w:themeColor="accent2" w:themeShade="80"/>
      <w:sz w:val="22"/>
      <w:szCs w:val="22"/>
    </w:rPr>
  </w:style>
  <w:style w:type="character" w:customStyle="1" w:styleId="80">
    <w:name w:val="Заголовок 8 Знак"/>
    <w:basedOn w:val="a1"/>
    <w:link w:val="8"/>
    <w:uiPriority w:val="9"/>
    <w:semiHidden/>
    <w:rsid w:val="0008589E"/>
    <w:rPr>
      <w:rFonts w:asciiTheme="majorHAnsi" w:eastAsiaTheme="majorEastAsia" w:hAnsiTheme="majorHAnsi" w:cstheme="majorBidi"/>
      <w:color w:val="222501" w:themeColor="accent2" w:themeShade="80"/>
      <w:sz w:val="22"/>
      <w:szCs w:val="22"/>
    </w:rPr>
  </w:style>
  <w:style w:type="character" w:customStyle="1" w:styleId="90">
    <w:name w:val="Заголовок 9 Знак"/>
    <w:basedOn w:val="a1"/>
    <w:link w:val="9"/>
    <w:uiPriority w:val="9"/>
    <w:semiHidden/>
    <w:rsid w:val="0008589E"/>
    <w:rPr>
      <w:rFonts w:asciiTheme="majorHAnsi" w:eastAsiaTheme="majorEastAsia" w:hAnsiTheme="majorHAnsi" w:cstheme="majorBidi"/>
      <w:i/>
      <w:iCs/>
      <w:color w:val="222501" w:themeColor="accent2" w:themeShade="80"/>
      <w:sz w:val="22"/>
      <w:szCs w:val="22"/>
    </w:rPr>
  </w:style>
  <w:style w:type="paragraph" w:styleId="ab">
    <w:name w:val="caption"/>
    <w:basedOn w:val="a0"/>
    <w:next w:val="a0"/>
    <w:uiPriority w:val="35"/>
    <w:semiHidden/>
    <w:unhideWhenUsed/>
    <w:qFormat/>
    <w:rsid w:val="00BE3584"/>
    <w:pPr>
      <w:spacing w:line="240" w:lineRule="auto"/>
    </w:pPr>
    <w:rPr>
      <w:b/>
      <w:bCs/>
      <w:color w:val="404040" w:themeColor="text1" w:themeTint="BF"/>
      <w:sz w:val="16"/>
      <w:szCs w:val="16"/>
    </w:rPr>
  </w:style>
  <w:style w:type="character" w:styleId="ac">
    <w:name w:val="Strong"/>
    <w:basedOn w:val="a1"/>
    <w:uiPriority w:val="22"/>
    <w:semiHidden/>
    <w:rsid w:val="00BE3584"/>
    <w:rPr>
      <w:b/>
      <w:bCs/>
    </w:rPr>
  </w:style>
  <w:style w:type="character" w:styleId="ad">
    <w:name w:val="Emphasis"/>
    <w:basedOn w:val="a1"/>
    <w:uiPriority w:val="20"/>
    <w:semiHidden/>
    <w:rsid w:val="00BE3584"/>
    <w:rPr>
      <w:i/>
      <w:iCs/>
      <w:color w:val="000000" w:themeColor="text1"/>
    </w:rPr>
  </w:style>
  <w:style w:type="paragraph" w:styleId="ae">
    <w:name w:val="No Spacing"/>
    <w:uiPriority w:val="1"/>
    <w:qFormat/>
    <w:rsid w:val="00980FFE"/>
    <w:pPr>
      <w:spacing w:after="0" w:line="216" w:lineRule="auto"/>
    </w:pPr>
  </w:style>
  <w:style w:type="paragraph" w:styleId="21">
    <w:name w:val="Quote"/>
    <w:basedOn w:val="a0"/>
    <w:next w:val="a0"/>
    <w:link w:val="22"/>
    <w:uiPriority w:val="29"/>
    <w:qFormat/>
    <w:rsid w:val="004167DB"/>
    <w:pPr>
      <w:spacing w:after="120" w:line="168" w:lineRule="auto"/>
      <w:contextualSpacing/>
    </w:pPr>
    <w:rPr>
      <w:rFonts w:asciiTheme="majorHAnsi" w:hAnsiTheme="majorHAnsi"/>
      <w:b/>
      <w:noProof/>
      <w:color w:val="FFFFFF" w:themeColor="background1"/>
      <w:sz w:val="48"/>
      <w:szCs w:val="40"/>
    </w:rPr>
  </w:style>
  <w:style w:type="character" w:customStyle="1" w:styleId="22">
    <w:name w:val="Цитата 2 Знак"/>
    <w:basedOn w:val="a1"/>
    <w:link w:val="21"/>
    <w:uiPriority w:val="29"/>
    <w:rsid w:val="004167DB"/>
    <w:rPr>
      <w:rFonts w:asciiTheme="majorHAnsi" w:hAnsiTheme="majorHAnsi"/>
      <w:b/>
      <w:noProof/>
      <w:color w:val="FFFFFF" w:themeColor="background1"/>
      <w:sz w:val="48"/>
      <w:szCs w:val="40"/>
    </w:rPr>
  </w:style>
  <w:style w:type="paragraph" w:styleId="af">
    <w:name w:val="Intense Quote"/>
    <w:basedOn w:val="a0"/>
    <w:next w:val="a0"/>
    <w:link w:val="af0"/>
    <w:uiPriority w:val="30"/>
    <w:semiHidden/>
    <w:rsid w:val="00BE3584"/>
    <w:pPr>
      <w:pBdr>
        <w:top w:val="single" w:sz="24" w:space="4" w:color="454C02" w:themeColor="accent2"/>
      </w:pBdr>
      <w:spacing w:before="240" w:after="240" w:line="240" w:lineRule="auto"/>
      <w:ind w:left="936" w:right="936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af0">
    <w:name w:val="Выделенная цитата Знак"/>
    <w:basedOn w:val="a1"/>
    <w:link w:val="af"/>
    <w:uiPriority w:val="30"/>
    <w:semiHidden/>
    <w:rsid w:val="00260C67"/>
    <w:rPr>
      <w:rFonts w:asciiTheme="majorHAnsi" w:eastAsiaTheme="majorEastAsia" w:hAnsiTheme="majorHAnsi" w:cstheme="majorBidi"/>
      <w:sz w:val="24"/>
      <w:szCs w:val="24"/>
    </w:rPr>
  </w:style>
  <w:style w:type="character" w:styleId="af1">
    <w:name w:val="Subtle Emphasis"/>
    <w:basedOn w:val="a1"/>
    <w:uiPriority w:val="19"/>
    <w:semiHidden/>
    <w:rsid w:val="00BE3584"/>
    <w:rPr>
      <w:i/>
      <w:iCs/>
      <w:color w:val="595959" w:themeColor="text1" w:themeTint="A6"/>
    </w:rPr>
  </w:style>
  <w:style w:type="character" w:styleId="af2">
    <w:name w:val="Intense Emphasis"/>
    <w:basedOn w:val="a1"/>
    <w:uiPriority w:val="21"/>
    <w:semiHidden/>
    <w:rsid w:val="00BE3584"/>
    <w:rPr>
      <w:b/>
      <w:bCs/>
      <w:i/>
      <w:iCs/>
      <w:caps w:val="0"/>
      <w:smallCaps w:val="0"/>
      <w:strike w:val="0"/>
      <w:dstrike w:val="0"/>
      <w:color w:val="454C02" w:themeColor="accent2"/>
    </w:rPr>
  </w:style>
  <w:style w:type="character" w:styleId="af3">
    <w:name w:val="Subtle Reference"/>
    <w:basedOn w:val="a1"/>
    <w:uiPriority w:val="31"/>
    <w:semiHidden/>
    <w:rsid w:val="00BE3584"/>
    <w:rPr>
      <w:caps w:val="0"/>
      <w:smallCaps/>
      <w:color w:val="404040" w:themeColor="text1" w:themeTint="BF"/>
      <w:spacing w:val="0"/>
      <w:u w:val="single" w:color="7F7F7F" w:themeColor="text1" w:themeTint="80"/>
    </w:rPr>
  </w:style>
  <w:style w:type="character" w:styleId="af4">
    <w:name w:val="Intense Reference"/>
    <w:basedOn w:val="a1"/>
    <w:uiPriority w:val="32"/>
    <w:semiHidden/>
    <w:rsid w:val="00BE3584"/>
    <w:rPr>
      <w:b/>
      <w:bCs/>
      <w:caps w:val="0"/>
      <w:smallCaps/>
      <w:color w:val="auto"/>
      <w:spacing w:val="0"/>
      <w:u w:val="single"/>
    </w:rPr>
  </w:style>
  <w:style w:type="character" w:styleId="af5">
    <w:name w:val="Book Title"/>
    <w:basedOn w:val="a1"/>
    <w:uiPriority w:val="33"/>
    <w:semiHidden/>
    <w:rsid w:val="00BE3584"/>
    <w:rPr>
      <w:b/>
      <w:bCs/>
      <w:caps w:val="0"/>
      <w:smallCaps/>
      <w:spacing w:val="0"/>
    </w:rPr>
  </w:style>
  <w:style w:type="paragraph" w:styleId="af6">
    <w:name w:val="TOC Heading"/>
    <w:basedOn w:val="10"/>
    <w:next w:val="a0"/>
    <w:uiPriority w:val="39"/>
    <w:semiHidden/>
    <w:qFormat/>
    <w:rsid w:val="00BE3584"/>
    <w:pPr>
      <w:outlineLvl w:val="9"/>
    </w:pPr>
  </w:style>
  <w:style w:type="paragraph" w:styleId="af7">
    <w:name w:val="header"/>
    <w:basedOn w:val="a0"/>
    <w:link w:val="af8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12">
    <w:name w:val="Хэштег1"/>
    <w:basedOn w:val="a1"/>
    <w:uiPriority w:val="99"/>
    <w:semiHidden/>
    <w:rsid w:val="00260C67"/>
    <w:rPr>
      <w:color w:val="2B579A"/>
      <w:shd w:val="clear" w:color="auto" w:fill="E6E6E6"/>
    </w:rPr>
  </w:style>
  <w:style w:type="character" w:customStyle="1" w:styleId="13">
    <w:name w:val="Неподтвержденное упоминание1"/>
    <w:basedOn w:val="a1"/>
    <w:uiPriority w:val="99"/>
    <w:semiHidden/>
    <w:rsid w:val="00260C67"/>
    <w:rPr>
      <w:color w:val="808080"/>
      <w:shd w:val="clear" w:color="auto" w:fill="E6E6E6"/>
    </w:rPr>
  </w:style>
  <w:style w:type="character" w:customStyle="1" w:styleId="af8">
    <w:name w:val="Верхний колонтитул Знак"/>
    <w:basedOn w:val="a1"/>
    <w:link w:val="af7"/>
    <w:uiPriority w:val="99"/>
    <w:semiHidden/>
    <w:rsid w:val="0008589E"/>
    <w:rPr>
      <w:sz w:val="22"/>
    </w:rPr>
  </w:style>
  <w:style w:type="paragraph" w:styleId="af9">
    <w:name w:val="footer"/>
    <w:basedOn w:val="a0"/>
    <w:link w:val="afa"/>
    <w:uiPriority w:val="99"/>
    <w:semiHidden/>
    <w:rsid w:val="00EE0D4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afa">
    <w:name w:val="Нижний колонтитул Знак"/>
    <w:basedOn w:val="a1"/>
    <w:link w:val="af9"/>
    <w:uiPriority w:val="99"/>
    <w:semiHidden/>
    <w:rsid w:val="0008589E"/>
    <w:rPr>
      <w:sz w:val="22"/>
    </w:rPr>
  </w:style>
  <w:style w:type="paragraph" w:customStyle="1" w:styleId="14">
    <w:name w:val="Заголовок 1 (другой)"/>
    <w:basedOn w:val="a0"/>
    <w:next w:val="a0"/>
    <w:semiHidden/>
    <w:qFormat/>
    <w:rsid w:val="0008589E"/>
    <w:pPr>
      <w:pBdr>
        <w:bottom w:val="single" w:sz="4" w:space="2" w:color="FFFFFF" w:themeColor="background1"/>
      </w:pBdr>
      <w:spacing w:before="240" w:after="240" w:line="240" w:lineRule="auto"/>
    </w:pPr>
    <w:rPr>
      <w:rFonts w:asciiTheme="majorHAnsi" w:hAnsiTheme="majorHAnsi"/>
      <w:b/>
      <w:caps/>
      <w:color w:val="FFFFFF" w:themeColor="background1"/>
      <w:sz w:val="40"/>
    </w:rPr>
  </w:style>
  <w:style w:type="paragraph" w:styleId="a">
    <w:name w:val="List Number"/>
    <w:basedOn w:val="a0"/>
    <w:uiPriority w:val="99"/>
    <w:semiHidden/>
    <w:rsid w:val="0008589E"/>
    <w:pPr>
      <w:numPr>
        <w:numId w:val="10"/>
      </w:numPr>
      <w:spacing w:before="120" w:after="120" w:line="240" w:lineRule="auto"/>
    </w:pPr>
    <w:rPr>
      <w:noProof/>
      <w:color w:val="FFFFFF" w:themeColor="background1"/>
    </w:rPr>
  </w:style>
  <w:style w:type="paragraph" w:customStyle="1" w:styleId="afb">
    <w:name w:val="Обычный на темном фоне"/>
    <w:basedOn w:val="a0"/>
    <w:semiHidden/>
    <w:qFormat/>
    <w:rsid w:val="0008589E"/>
    <w:rPr>
      <w:rFonts w:cs="Arial"/>
      <w:noProof/>
      <w:color w:val="FFFFFF" w:themeColor="background1"/>
      <w:szCs w:val="22"/>
    </w:rPr>
  </w:style>
  <w:style w:type="character" w:styleId="afc">
    <w:name w:val="Placeholder Text"/>
    <w:basedOn w:val="a1"/>
    <w:uiPriority w:val="99"/>
    <w:semiHidden/>
    <w:rsid w:val="00D71A8B"/>
    <w:rPr>
      <w:color w:val="808080"/>
    </w:rPr>
  </w:style>
  <w:style w:type="paragraph" w:customStyle="1" w:styleId="afd">
    <w:name w:val="Контактные данные"/>
    <w:basedOn w:val="a0"/>
    <w:qFormat/>
    <w:rsid w:val="008F330F"/>
    <w:pPr>
      <w:spacing w:after="0" w:line="240" w:lineRule="auto"/>
    </w:pPr>
    <w:rPr>
      <w:color w:val="FFFFFF" w:themeColor="background1"/>
      <w:sz w:val="24"/>
      <w:szCs w:val="24"/>
    </w:rPr>
  </w:style>
  <w:style w:type="paragraph" w:customStyle="1" w:styleId="afe">
    <w:name w:val="Цитата (другая)"/>
    <w:basedOn w:val="a0"/>
    <w:qFormat/>
    <w:rsid w:val="002C2B6A"/>
    <w:pPr>
      <w:spacing w:before="240" w:after="240" w:line="240" w:lineRule="auto"/>
    </w:pPr>
    <w:rPr>
      <w:color w:val="FFFFFF" w:themeColor="background1"/>
      <w:sz w:val="32"/>
      <w:szCs w:val="32"/>
    </w:rPr>
  </w:style>
  <w:style w:type="paragraph" w:customStyle="1" w:styleId="aff">
    <w:name w:val="Источник цитаты"/>
    <w:basedOn w:val="a0"/>
    <w:qFormat/>
    <w:rsid w:val="002C2B6A"/>
    <w:pPr>
      <w:spacing w:after="0" w:line="240" w:lineRule="auto"/>
    </w:pPr>
    <w:rPr>
      <w:i/>
      <w:iCs/>
      <w:color w:val="FFFFFF" w:themeColor="background1"/>
    </w:rPr>
  </w:style>
  <w:style w:type="paragraph" w:customStyle="1" w:styleId="aff0">
    <w:name w:val="Название компании"/>
    <w:basedOn w:val="a0"/>
    <w:qFormat/>
    <w:rsid w:val="002C2B6A"/>
    <w:pPr>
      <w:spacing w:before="240" w:after="0" w:line="240" w:lineRule="auto"/>
    </w:pPr>
    <w:rPr>
      <w:b/>
      <w:bCs/>
      <w:noProof/>
      <w:color w:val="FFFFFF" w:themeColor="background1"/>
      <w:sz w:val="36"/>
      <w:szCs w:val="36"/>
    </w:rPr>
  </w:style>
  <w:style w:type="paragraph" w:styleId="15">
    <w:name w:val="toc 1"/>
    <w:basedOn w:val="a0"/>
    <w:next w:val="a0"/>
    <w:autoRedefine/>
    <w:uiPriority w:val="39"/>
    <w:semiHidden/>
    <w:rsid w:val="00EE7EDE"/>
    <w:pPr>
      <w:spacing w:after="0" w:line="240" w:lineRule="auto"/>
    </w:pPr>
    <w:rPr>
      <w:b/>
      <w:noProof/>
      <w:color w:val="492A86" w:themeColor="accent1"/>
      <w:sz w:val="52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2806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4747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865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4986738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4175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19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0775532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customXml" Target="ink/ink2.xml"/><Relationship Id="rId18" Type="http://schemas.openxmlformats.org/officeDocument/2006/relationships/image" Target="media/image3.png"/><Relationship Id="rId26" Type="http://schemas.openxmlformats.org/officeDocument/2006/relationships/fontTable" Target="fontTable.xml"/><Relationship Id="rId3" Type="http://schemas.openxmlformats.org/officeDocument/2006/relationships/customXml" Target="../customXml/item3.xml"/><Relationship Id="rId21" Type="http://schemas.openxmlformats.org/officeDocument/2006/relationships/image" Target="media/image4.png"/><Relationship Id="rId7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customXml" Target="ink/ink5.xml"/><Relationship Id="rId25" Type="http://schemas.openxmlformats.org/officeDocument/2006/relationships/footer" Target="footer2.xml"/><Relationship Id="rId2" Type="http://schemas.openxmlformats.org/officeDocument/2006/relationships/customXml" Target="../customXml/item2.xml"/><Relationship Id="rId16" Type="http://schemas.openxmlformats.org/officeDocument/2006/relationships/customXml" Target="ink/ink4.xml"/><Relationship Id="rId20" Type="http://schemas.openxmlformats.org/officeDocument/2006/relationships/customXml" Target="ink/ink7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customXml" Target="ink/ink1.xml"/><Relationship Id="rId24" Type="http://schemas.openxmlformats.org/officeDocument/2006/relationships/header" Target="header2.xml"/><Relationship Id="rId5" Type="http://schemas.openxmlformats.org/officeDocument/2006/relationships/numbering" Target="numbering.xml"/><Relationship Id="rId15" Type="http://schemas.openxmlformats.org/officeDocument/2006/relationships/image" Target="media/image2.png"/><Relationship Id="rId23" Type="http://schemas.openxmlformats.org/officeDocument/2006/relationships/footer" Target="footer1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customXml" Target="ink/ink6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customXml" Target="ink/ink3.xml"/><Relationship Id="rId22" Type="http://schemas.openxmlformats.org/officeDocument/2006/relationships/header" Target="header1.xml"/><Relationship Id="rId27" Type="http://schemas.openxmlformats.org/officeDocument/2006/relationships/glossaryDocument" Target="glossary/document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6.jpg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2.xml.rels><?xml version="1.0" encoding="UTF-8" standalone="yes"?>
<Relationships xmlns="http://schemas.openxmlformats.org/package/2006/relationships"><Relationship Id="rId8" Type="http://schemas.openxmlformats.org/officeDocument/2006/relationships/image" Target="media/image14.png"/><Relationship Id="rId3" Type="http://schemas.openxmlformats.org/officeDocument/2006/relationships/image" Target="media/image9.png"/><Relationship Id="rId7" Type="http://schemas.openxmlformats.org/officeDocument/2006/relationships/image" Target="media/image13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6" Type="http://schemas.openxmlformats.org/officeDocument/2006/relationships/image" Target="media/image12.png"/><Relationship Id="rId5" Type="http://schemas.openxmlformats.org/officeDocument/2006/relationships/image" Target="media/image11.png"/><Relationship Id="rId4" Type="http://schemas.openxmlformats.org/officeDocument/2006/relationships/image" Target="media/image10.png"/><Relationship Id="rId9" Type="http://schemas.openxmlformats.org/officeDocument/2006/relationships/image" Target="media/image1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E:\Users\Jidcova\Downloads\tf33746274_win32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4891F2735F6D4E1E8BF1116BF8EEE948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B95DF4D-5CE1-4EB6-983F-8D89ECE61E7D}"/>
      </w:docPartPr>
      <w:docPartBody>
        <w:p w:rsidR="003B553B" w:rsidRDefault="00841BF4">
          <w:pPr>
            <w:pStyle w:val="4891F2735F6D4E1E8BF1116BF8EEE948"/>
          </w:pPr>
          <w:r>
            <w:rPr>
              <w:lang w:bidi="ru-RU"/>
            </w:rPr>
            <w:t>01</w:t>
          </w:r>
        </w:p>
      </w:docPartBody>
    </w:docPart>
    <w:docPart>
      <w:docPartPr>
        <w:name w:val="6747AFBF471D436385667A0FB3C02E82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8F62A748-F8F6-4780-9302-34439B39C13D}"/>
      </w:docPartPr>
      <w:docPartBody>
        <w:p w:rsidR="003B553B" w:rsidRDefault="00841BF4">
          <w:pPr>
            <w:pStyle w:val="6747AFBF471D436385667A0FB3C02E82"/>
          </w:pPr>
          <w:r>
            <w:rPr>
              <w:lang w:bidi="ru-RU"/>
            </w:rPr>
            <w:t>02</w:t>
          </w:r>
        </w:p>
      </w:docPartBody>
    </w:docPart>
    <w:docPart>
      <w:docPartPr>
        <w:name w:val="A04EDC4ACEBD4AB2B20DFA01F9AF6F1A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33458AA3-9752-45FC-9B81-9F918D44BC64}"/>
      </w:docPartPr>
      <w:docPartBody>
        <w:p w:rsidR="003B553B" w:rsidRDefault="00841BF4">
          <w:pPr>
            <w:pStyle w:val="A04EDC4ACEBD4AB2B20DFA01F9AF6F1A"/>
          </w:pPr>
          <w:r>
            <w:rPr>
              <w:lang w:bidi="ru-RU"/>
            </w:rPr>
            <w:t>03</w:t>
          </w:r>
        </w:p>
      </w:docPartBody>
    </w:docPart>
    <w:docPart>
      <w:docPartPr>
        <w:name w:val="DDDE28388D8E46FE83F88052FD4A75A1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F494919C-F112-49F2-8B19-050B15138EE0}"/>
      </w:docPartPr>
      <w:docPartBody>
        <w:p w:rsidR="003B553B" w:rsidRDefault="00841BF4">
          <w:pPr>
            <w:pStyle w:val="DDDE28388D8E46FE83F88052FD4A75A1"/>
          </w:pPr>
          <w:r w:rsidRPr="00EE7EDE">
            <w:rPr>
              <w:lang w:bidi="ru-RU"/>
            </w:rPr>
            <w:t>04</w:t>
          </w:r>
        </w:p>
      </w:docPartBody>
    </w:docPart>
    <w:docPart>
      <w:docPartPr>
        <w:name w:val="E0C7C87C2DFC4DBE94F17063B5D90066"/>
        <w:category>
          <w:name w:val="Общие"/>
          <w:gallery w:val="placeholder"/>
        </w:category>
        <w:types>
          <w:type w:val="bbPlcHdr"/>
        </w:types>
        <w:behaviors>
          <w:behavior w:val="content"/>
        </w:behaviors>
        <w:guid w:val="{E3B47CD0-5A9B-4DD0-B41C-FF6DF1D60E8D}"/>
      </w:docPartPr>
      <w:docPartBody>
        <w:p w:rsidR="003B553B" w:rsidRDefault="00841BF4">
          <w:pPr>
            <w:pStyle w:val="E0C7C87C2DFC4DBE94F17063B5D90066"/>
          </w:pPr>
          <w:r w:rsidRPr="002C2B6A">
            <w:rPr>
              <w:lang w:bidi="ru-RU"/>
            </w:rPr>
            <w:t>СПИСОК НАШИХ УСЛУГ ВКЛЮЧАЕТ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41BF4"/>
    <w:rsid w:val="003B553B"/>
    <w:rsid w:val="007C008F"/>
    <w:rsid w:val="00841B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6368FF5D7CC24EE1BC549E29EE5DD2B3">
    <w:name w:val="6368FF5D7CC24EE1BC549E29EE5DD2B3"/>
  </w:style>
  <w:style w:type="paragraph" w:customStyle="1" w:styleId="8A515154ACB34819BF9313BD82BB21FA">
    <w:name w:val="8A515154ACB34819BF9313BD82BB21FA"/>
  </w:style>
  <w:style w:type="character" w:styleId="a3">
    <w:name w:val="Placeholder Text"/>
    <w:basedOn w:val="a0"/>
    <w:uiPriority w:val="99"/>
    <w:semiHidden/>
    <w:rPr>
      <w:color w:val="808080"/>
    </w:rPr>
  </w:style>
  <w:style w:type="paragraph" w:styleId="2">
    <w:name w:val="Quote"/>
    <w:basedOn w:val="a"/>
    <w:next w:val="a"/>
    <w:link w:val="20"/>
    <w:uiPriority w:val="29"/>
    <w:qFormat/>
    <w:pPr>
      <w:spacing w:after="120" w:line="168" w:lineRule="auto"/>
      <w:contextualSpacing/>
    </w:pPr>
    <w:rPr>
      <w:rFonts w:asciiTheme="majorHAnsi" w:hAnsiTheme="majorHAnsi"/>
      <w:b/>
      <w:noProof/>
      <w:color w:val="FFFFFF" w:themeColor="background1"/>
      <w:sz w:val="48"/>
      <w:szCs w:val="40"/>
      <w:lang w:eastAsia="en-US"/>
    </w:rPr>
  </w:style>
  <w:style w:type="character" w:customStyle="1" w:styleId="20">
    <w:name w:val="Цитата 2 Знак"/>
    <w:basedOn w:val="a0"/>
    <w:link w:val="2"/>
    <w:uiPriority w:val="29"/>
    <w:rPr>
      <w:rFonts w:asciiTheme="majorHAnsi" w:hAnsiTheme="majorHAnsi"/>
      <w:b/>
      <w:noProof/>
      <w:color w:val="FFFFFF" w:themeColor="background1"/>
      <w:sz w:val="48"/>
      <w:szCs w:val="40"/>
      <w:lang w:eastAsia="en-US"/>
    </w:rPr>
  </w:style>
  <w:style w:type="paragraph" w:customStyle="1" w:styleId="5DF0BBF6EED74381BF2B8031CDB4E269">
    <w:name w:val="5DF0BBF6EED74381BF2B8031CDB4E269"/>
  </w:style>
  <w:style w:type="paragraph" w:customStyle="1" w:styleId="3D9A5CB7118744DDB31D60212EC52053">
    <w:name w:val="3D9A5CB7118744DDB31D60212EC52053"/>
  </w:style>
  <w:style w:type="paragraph" w:customStyle="1" w:styleId="EE1A15D6E62C4EF7830C02D623B3F281">
    <w:name w:val="EE1A15D6E62C4EF7830C02D623B3F281"/>
  </w:style>
  <w:style w:type="paragraph" w:customStyle="1" w:styleId="E93A27DAAE1143548BF28CB334CF0C03">
    <w:name w:val="E93A27DAAE1143548BF28CB334CF0C03"/>
  </w:style>
  <w:style w:type="paragraph" w:customStyle="1" w:styleId="D3A623BA08B14AD099AB17C3262AB148">
    <w:name w:val="D3A623BA08B14AD099AB17C3262AB148"/>
  </w:style>
  <w:style w:type="paragraph" w:customStyle="1" w:styleId="F846B1E5355B4775BEF5F4CF4055EB73">
    <w:name w:val="F846B1E5355B4775BEF5F4CF4055EB73"/>
  </w:style>
  <w:style w:type="paragraph" w:customStyle="1" w:styleId="3C936106BA7F46629A062F296B74FB81">
    <w:name w:val="3C936106BA7F46629A062F296B74FB81"/>
  </w:style>
  <w:style w:type="paragraph" w:customStyle="1" w:styleId="4D60A629662E468CAD14C0EEE6DD65DE">
    <w:name w:val="4D60A629662E468CAD14C0EEE6DD65DE"/>
  </w:style>
  <w:style w:type="paragraph" w:customStyle="1" w:styleId="4891F2735F6D4E1E8BF1116BF8EEE948">
    <w:name w:val="4891F2735F6D4E1E8BF1116BF8EEE948"/>
  </w:style>
  <w:style w:type="paragraph" w:customStyle="1" w:styleId="EE8743F0330A4F9BBE45DA6104381D33">
    <w:name w:val="EE8743F0330A4F9BBE45DA6104381D33"/>
  </w:style>
  <w:style w:type="paragraph" w:customStyle="1" w:styleId="6747AFBF471D436385667A0FB3C02E82">
    <w:name w:val="6747AFBF471D436385667A0FB3C02E82"/>
  </w:style>
  <w:style w:type="paragraph" w:customStyle="1" w:styleId="9D4307BFD7FE4547B7C201325E88FA11">
    <w:name w:val="9D4307BFD7FE4547B7C201325E88FA11"/>
  </w:style>
  <w:style w:type="paragraph" w:customStyle="1" w:styleId="A04EDC4ACEBD4AB2B20DFA01F9AF6F1A">
    <w:name w:val="A04EDC4ACEBD4AB2B20DFA01F9AF6F1A"/>
  </w:style>
  <w:style w:type="paragraph" w:customStyle="1" w:styleId="544785FC1E7F4E0681604AE3E6FCB955">
    <w:name w:val="544785FC1E7F4E0681604AE3E6FCB955"/>
  </w:style>
  <w:style w:type="paragraph" w:customStyle="1" w:styleId="DDDE28388D8E46FE83F88052FD4A75A1">
    <w:name w:val="DDDE28388D8E46FE83F88052FD4A75A1"/>
  </w:style>
  <w:style w:type="paragraph" w:customStyle="1" w:styleId="5D200947E9CD4E39A2307EF9108660AC">
    <w:name w:val="5D200947E9CD4E39A2307EF9108660AC"/>
  </w:style>
  <w:style w:type="paragraph" w:customStyle="1" w:styleId="ABB2667CBE8E4D88B1C9941739F23F0A">
    <w:name w:val="ABB2667CBE8E4D88B1C9941739F23F0A"/>
  </w:style>
  <w:style w:type="paragraph" w:customStyle="1" w:styleId="1F60AB30C588497A9767970241088225">
    <w:name w:val="1F60AB30C588497A9767970241088225"/>
  </w:style>
  <w:style w:type="paragraph" w:customStyle="1" w:styleId="85CE3108B2D647E388CB8ACBC71CEFEA">
    <w:name w:val="85CE3108B2D647E388CB8ACBC71CEFEA"/>
  </w:style>
  <w:style w:type="paragraph" w:customStyle="1" w:styleId="E0C7C87C2DFC4DBE94F17063B5D90066">
    <w:name w:val="E0C7C87C2DFC4DBE94F17063B5D90066"/>
  </w:style>
  <w:style w:type="paragraph" w:customStyle="1" w:styleId="141670C4EC914CA9A1C17279F546083B">
    <w:name w:val="141670C4EC914CA9A1C17279F546083B"/>
  </w:style>
  <w:style w:type="paragraph" w:customStyle="1" w:styleId="A82C9E3BA6C9442DAC11D39B70E7A427">
    <w:name w:val="A82C9E3BA6C9442DAC11D39B70E7A427"/>
  </w:style>
  <w:style w:type="paragraph" w:customStyle="1" w:styleId="A81B705F1C3F4DE4B3A4DDB2799A4CA9">
    <w:name w:val="A81B705F1C3F4DE4B3A4DDB2799A4CA9"/>
  </w:style>
  <w:style w:type="paragraph" w:customStyle="1" w:styleId="C43B477CE8024D028FE32E43C4BD8D12">
    <w:name w:val="C43B477CE8024D028FE32E43C4BD8D12"/>
  </w:style>
  <w:style w:type="paragraph" w:customStyle="1" w:styleId="F9CF6699F32D4D5DB8D81DF2A2D888C8">
    <w:name w:val="F9CF6699F32D4D5DB8D81DF2A2D888C8"/>
  </w:style>
  <w:style w:type="paragraph" w:customStyle="1" w:styleId="E581342BA09D486282CD16B7DAD9D700">
    <w:name w:val="E581342BA09D486282CD16B7DAD9D700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14:55:44.79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14:55:31.63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  <inkml:trace contextRef="#ctx0" brushRef="#br0" timeOffset="345.54">0 0 24575,'0'0'-8191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14:55:30.23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78 0 24575,'0'0'-8191</inkml:trace>
  <inkml:trace contextRef="#ctx0" brushRef="#br0" timeOffset="361.32">78 0 24575,'0'0'-8191</inkml:trace>
  <inkml:trace contextRef="#ctx0" brushRef="#br0" timeOffset="962.38">0 26 24575,'0'0'-8191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14:55:29.49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14:55:29.071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0 24575,'0'0'-8191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14:55:32.98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24575,'0'0'-8191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4-10T14:55:32.59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0 0 24575,'4'0'0,"7"0"0,1 0-8191</inkml:trace>
</inkml:ink>
</file>

<file path=word/theme/theme1.xml><?xml version="1.0" encoding="utf-8"?>
<a:theme xmlns:a="http://schemas.openxmlformats.org/drawingml/2006/main" name="Office Theme">
  <a:themeElements>
    <a:clrScheme name="Custom 4">
      <a:dk1>
        <a:sysClr val="windowText" lastClr="000000"/>
      </a:dk1>
      <a:lt1>
        <a:sysClr val="window" lastClr="FFFFFF"/>
      </a:lt1>
      <a:dk2>
        <a:srgbClr val="000000"/>
      </a:dk2>
      <a:lt2>
        <a:srgbClr val="E7E6E6"/>
      </a:lt2>
      <a:accent1>
        <a:srgbClr val="492A86"/>
      </a:accent1>
      <a:accent2>
        <a:srgbClr val="454C02"/>
      </a:accent2>
      <a:accent3>
        <a:srgbClr val="29519B"/>
      </a:accent3>
      <a:accent4>
        <a:srgbClr val="939597"/>
      </a:accent4>
      <a:accent5>
        <a:srgbClr val="000000"/>
      </a:accent5>
      <a:accent6>
        <a:srgbClr val="FFFFFF"/>
      </a:accent6>
      <a:hlink>
        <a:srgbClr val="94C020"/>
      </a:hlink>
      <a:folHlink>
        <a:srgbClr val="939597"/>
      </a:folHlink>
    </a:clrScheme>
    <a:fontScheme name="Tours">
      <a:majorFont>
        <a:latin typeface="Century Gothic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ip_UnifiedCompliancePolicyUIAction xmlns="http://schemas.microsoft.com/sharepoint/v3" xsi:nil="true"/>
    <_ip_UnifiedCompliancePolicyProperties xmlns="http://schemas.microsoft.com/sharepoint/v3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DEEA25CC0A0AC24199CDC46C25B8B0BC" ma:contentTypeVersion="10" ma:contentTypeDescription="Create a new document." ma:contentTypeScope="" ma:versionID="e3b47856d4cf355c0dacb39e1084d14f">
  <xsd:schema xmlns:xsd="http://www.w3.org/2001/XMLSchema" xmlns:xs="http://www.w3.org/2001/XMLSchema" xmlns:p="http://schemas.microsoft.com/office/2006/metadata/properties" xmlns:ns1="http://schemas.microsoft.com/sharepoint/v3" xmlns:ns2="6dc4bcd6-49db-4c07-9060-8acfc67cef9f" xmlns:ns3="fb0879af-3eba-417a-a55a-ffe6dcd6ca77" targetNamespace="http://schemas.microsoft.com/office/2006/metadata/properties" ma:root="true" ma:fieldsID="a845a615265fdb1f7b12cc65ac20ecbd" ns1:_="" ns2:_="" ns3:_="">
    <xsd:import namespace="http://schemas.microsoft.com/sharepoint/v3"/>
    <xsd:import namespace="6dc4bcd6-49db-4c07-9060-8acfc67cef9f"/>
    <xsd:import namespace="fb0879af-3eba-417a-a55a-ffe6dcd6ca77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3:SharedWithUsers" minOccurs="0"/>
                <xsd:element ref="ns3:SharedWithDetails" minOccurs="0"/>
                <xsd:element ref="ns3:LastSharedByUser" minOccurs="0"/>
                <xsd:element ref="ns3:LastSharedByTime" minOccurs="0"/>
                <xsd:element ref="ns1:_ip_UnifiedCompliancePolicyProperties" minOccurs="0"/>
                <xsd:element ref="ns1:_ip_UnifiedCompliancePolicyUIAction" minOccurs="0"/>
                <xsd:element ref="ns2:MediaServiceAutoTag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_ip_UnifiedCompliancePolicyProperties" ma:index="15" nillable="true" ma:displayName="Unified Compliance Policy Properties" ma:hidden="true" ma:internalName="_ip_UnifiedCompliancePolicyProperties">
      <xsd:simpleType>
        <xsd:restriction base="dms:Note"/>
      </xsd:simpleType>
    </xsd:element>
    <xsd:element name="_ip_UnifiedCompliancePolicyUIAction" ma:index="16" nillable="true" ma:displayName="Unified Compliance Policy UI Action" ma:hidden="true" ma:internalName="_ip_UnifiedCompliancePolicyUIAction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dc4bcd6-49db-4c07-9060-8acfc67cef9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7" nillable="true" ma:displayName="MediaServiceAutoTags" ma:internalName="MediaServiceAutoTag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b0879af-3eba-417a-a55a-ffe6dcd6ca77" elementFormDefault="qualified">
    <xsd:import namespace="http://schemas.microsoft.com/office/2006/documentManagement/types"/>
    <xsd:import namespace="http://schemas.microsoft.com/office/infopath/2007/PartnerControls"/>
    <xsd:element name="SharedWithUsers" ma:index="11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2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LastSharedByUser" ma:index="13" nillable="true" ma:displayName="Last Shared By User" ma:hidden="true" ma:internalName="LastSharedByUser" ma:readOnly="true">
      <xsd:simpleType>
        <xsd:restriction base="dms:Note"/>
      </xsd:simpleType>
    </xsd:element>
    <xsd:element name="LastSharedByTime" ma:index="14" nillable="true" ma:displayName="Last Shared By Time" ma:hidden="true" ma:internalName="LastSharedByTime" ma:readOnly="true">
      <xsd:simpleType>
        <xsd:restriction base="dms:DateTim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FA0EB24-1C0F-481F-807D-AB61EED3812A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C3FC90B-8171-460A-B6B0-EA25E9011ACC}">
  <ds:schemaRefs>
    <ds:schemaRef ds:uri="http://schemas.microsoft.com/office/2006/metadata/properties"/>
    <ds:schemaRef ds:uri="http://schemas.microsoft.com/office/infopath/2007/PartnerControls"/>
    <ds:schemaRef ds:uri="http://schemas.microsoft.com/sharepoint/v3"/>
  </ds:schemaRefs>
</ds:datastoreItem>
</file>

<file path=customXml/itemProps3.xml><?xml version="1.0" encoding="utf-8"?>
<ds:datastoreItem xmlns:ds="http://schemas.openxmlformats.org/officeDocument/2006/customXml" ds:itemID="{B7DA5F11-0AAC-4E07-B7AF-86835B20BB9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microsoft.com/sharepoint/v3"/>
    <ds:schemaRef ds:uri="6dc4bcd6-49db-4c07-9060-8acfc67cef9f"/>
    <ds:schemaRef ds:uri="fb0879af-3eba-417a-a55a-ffe6dcd6ca7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A3ADCF64-4D6E-4BCB-9021-7D43FBB6213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tf33746274_win32</Template>
  <TotalTime>0</TotalTime>
  <Pages>2</Pages>
  <Words>236</Words>
  <Characters>1347</Characters>
  <Application>Microsoft Office Word</Application>
  <DocSecurity>0</DocSecurity>
  <Lines>11</Lines>
  <Paragraphs>3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2023-04-10T13:54:00Z</dcterms:created>
  <dcterms:modified xsi:type="dcterms:W3CDTF">2023-04-10T14:56:00Z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0x010100DEEA25CC0A0AC24199CDC46C25B8B0BC</vt:lpwstr>
  </property>
</Properties>
</file>